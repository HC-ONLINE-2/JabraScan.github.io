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41EB" w14:textId="77777777" w:rsidR="00E651DB" w:rsidRDefault="00E651DB" w:rsidP="00E651DB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5199B7A6" w14:textId="77777777" w:rsidR="00E651DB" w:rsidRDefault="00E651DB" w:rsidP="00E651DB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0EB1BBC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130: Tienes razón, pero la cola es del Clan Dragón…</w:t>
      </w:r>
    </w:p>
    <w:p w14:paraId="537E465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levantó la cabeza y lo miró con sospecha. “¿A qué hora?”</w:t>
      </w:r>
    </w:p>
    <w:p w14:paraId="2E5D718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respondió con firmeza: “El tiempo de la Confusión de Sangre”.</w:t>
      </w:r>
    </w:p>
    <w:p w14:paraId="51D89CB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Ante sus palabras, Rosvitha se despertó instantáneamente de su ensoñación y los recuerdos regresaron a la noche en que Leon sucumbió al hechizo Confusión de Sangre que ella lanzó.</w:t>
      </w:r>
    </w:p>
    <w:p w14:paraId="7E01B295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En esa noche de indulgencia y confusión, León, bajo la influencia del hechizo, le exigió continuamente a Rosvitha, y de hecho se entregaron a una intimidad apasionada durante toda la noche.</w:t>
      </w:r>
    </w:p>
    <w:p w14:paraId="222CF99D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Sin embargo, fue en esa misma noche que Rosvitha subestimó los efectos secundarios de la Confusión de Sangre en el cuerpo de un Rey Dragón, y sin darse cuenta se desplomó inconsciente.</w:t>
      </w:r>
    </w:p>
    <w:p w14:paraId="3270BCB3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Y ese colapso duró tres días.</w:t>
      </w:r>
    </w:p>
    <w:p w14:paraId="2A03EF81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Tres días enteros, mucho más allá del alcance efectivo de las medidas de seguridad.</w:t>
      </w:r>
    </w:p>
    <w:p w14:paraId="7407DE7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Al despertar, la cabeza de Rosvitha aún no se había despejado cuando León la llevó rápidamente para "registrarse" en la parte trasera del templo.</w:t>
      </w:r>
    </w:p>
    <w:p w14:paraId="6CEF24D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Cuando se recuperó un poco, ya había olvidado por completo las precauciones de seguridad.</w:t>
      </w:r>
    </w:p>
    <w:p w14:paraId="2D655E9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Ahora, al recordarlo, en realidad fue negligencia tras negligencia.</w:t>
      </w:r>
    </w:p>
    <w:p w14:paraId="24EAA4E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La reina cerró fuertemente los ojos, golpeándose la cabeza con frustración y murmurando para sí misma: "¿Cómo pudo pasar esto…?"</w:t>
      </w:r>
    </w:p>
    <w:p w14:paraId="58C4971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 su lado, León suspiró: "Ya es demasiado tarde para arrepentirse, tú misma te buscaste esto al usar la Confusión de Sangre en mí".</w:t>
      </w:r>
    </w:p>
    <w:p w14:paraId="08E54C83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Al oír esto, Rosvitha se disgustó de inmediato: "¿Cómo que 'yo misma lo busqué'? Si no lo hubieras usado conmigo en el calabozo, ¿lo habría usado contigo recientemente?"</w:t>
      </w:r>
    </w:p>
    <w:p w14:paraId="5FB4FA6E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“Tonterías, si no lo hubiera usado, habría muerto en el calabozo”.</w:t>
      </w:r>
    </w:p>
    <w:p w14:paraId="3CF83AA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“No importa ahora, no es demasiado tarde, ¡me ocuparé de ti ahora mismo!”</w:t>
      </w:r>
    </w:p>
    <w:p w14:paraId="19F0148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Con eso, Rosvitha hizo como si quisiera estrangular a Leon, pero no puso mucha fuerza en ello, simplemente desahogando su frustración por su propio descuido anterior.</w:t>
      </w:r>
    </w:p>
    <w:p w14:paraId="2A51624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Pero León no estaba dispuesto a cumplir sus deseos.</w:t>
      </w:r>
    </w:p>
    <w:p w14:paraId="0F341DB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Al verlo encoger inmediatamente el cuello y meter la barbilla, Rosvitha se sintió perdida.</w:t>
      </w:r>
    </w:p>
    <w:p w14:paraId="5D64490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Al final, ella solo pudo desahogar su ira golpeándole el hombro un par de veces antes de darse la vuelta, cruzar los brazos y enfurruñarse en silencio.</w:t>
      </w:r>
    </w:p>
    <w:p w14:paraId="6B533636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Sin embargo, no estaba enojada por el “embarazo” en sí, ni tampoco estaba molesta por el segundo hijo en su vientre.</w:t>
      </w:r>
    </w:p>
    <w:p w14:paraId="7253A22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Solo estaba frustrada por su propio descuido momentáneo y las consecuencias de sus actos. Estaba preocupada y confundida por los diversos acontecimientos en cadena que siguieron a su embarazo.</w:t>
      </w:r>
    </w:p>
    <w:p w14:paraId="0D81ECE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Todavía recordaba lo caótica que se volvió su vida después de quedar embarazada de sus dos hermanas, Noia y Muen.</w:t>
      </w:r>
    </w:p>
    <w:p w14:paraId="4C6AD959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El cansancio constante, las náuseas matinales, los mareos y varios otros síntomas extraños le impedían concentrarse en el trabajo.</w:t>
      </w:r>
    </w:p>
    <w:p w14:paraId="3A210D5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 mitad de su embarazo, Rosvitha no pudo continuar con sus tareas habituales, por lo que tuvo que delegar tareas en Anna y centrarse en cuidar su embarazo bajo el cuidado del grupo de empleadas domésticas.</w:t>
      </w:r>
    </w:p>
    <w:p w14:paraId="21098C90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Sin embargo, las emociones de una mujer embarazada son muy impredecibles. Además, su método poco convencional de embarazo era difícil de abordar, y el responsable de todo esto seguía inconsciente en la guardería de al lado.</w:t>
      </w:r>
    </w:p>
    <w:p w14:paraId="06622E82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Esto a menudo la dejaba sintiéndose triste, y sólo podía aliviar su mal humor escribiendo cartas a su hermana, Isabella.</w:t>
      </w:r>
    </w:p>
    <w:p w14:paraId="7F9EDB8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 xml:space="preserve">Ahora, el culpable había despertado, y no solo eso, sino </w:t>
      </w:r>
      <w:proofErr w:type="gramStart"/>
      <w:r w:rsidRPr="00032126">
        <w:rPr>
          <w:rFonts w:ascii="Cooper Black" w:hAnsi="Cooper Black"/>
          <w:color w:val="222222"/>
          <w:sz w:val="28"/>
          <w:szCs w:val="28"/>
        </w:rPr>
        <w:t>que</w:t>
      </w:r>
      <w:proofErr w:type="gramEnd"/>
      <w:r w:rsidRPr="00032126">
        <w:rPr>
          <w:rFonts w:ascii="Cooper Black" w:hAnsi="Cooper Black"/>
          <w:color w:val="222222"/>
          <w:sz w:val="28"/>
          <w:szCs w:val="28"/>
        </w:rPr>
        <w:t xml:space="preserve"> con sus esfuerzos, habían concebido con éxito un segundo hijo: era como si los cielos le hubieran dado deliberadamente a Leon la oportunidad de experimentar lo que es ser un "padre embarazado".</w:t>
      </w:r>
    </w:p>
    <w:p w14:paraId="0C59EED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¡Por favor, preferiría no tener esta oportunidad!</w:t>
      </w:r>
    </w:p>
    <w:p w14:paraId="712C8B8A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Tras un momento de silencio, Rosvitha suspiró. Volviéndose, bajó la mirada, se acarició suavemente el abdomen y dijo con dulzura: «Como dijiste, ya que hemos llegado a este punto, vamos a sentar cabeza y a cuidar el embarazo».</w:t>
      </w:r>
    </w:p>
    <w:p w14:paraId="54F21A61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¿Tiene alguna experiencia con la atención del embarazo?</w:t>
      </w:r>
    </w:p>
    <w:p w14:paraId="66EACEC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“¿…Sabes siquiera si tengo experiencia?” León se quedó sin palabras.</w:t>
      </w:r>
    </w:p>
    <w:p w14:paraId="590BBCCD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Durante el primer embarazo, me desmayé y desperté con un niño llamándome "papá" mientras corría por todas partes. ¿Crees que tengo experiencia?</w:t>
      </w:r>
    </w:p>
    <w:p w14:paraId="3256DEC3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sonrió triunfante. "Entonces, no. No pasa nada, por suerte, sí".</w:t>
      </w:r>
    </w:p>
    <w:p w14:paraId="49ACB3F5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—Jaja, qué gracioso —sonrió León con tono burlón.</w:t>
      </w:r>
    </w:p>
    <w:p w14:paraId="0180A509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 pesar de ser el “primer amor” del otro, uno de ellos tuvo experiencia de embarazo mientras que el otro no, una situación que se ve a menudo cuando uno de los miembros de la pareja está en su segundo matrimonio mientras que el otro está en el primero.</w:t>
      </w:r>
    </w:p>
    <w:p w14:paraId="3F47F461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había integrado a la perfección su vida abstracta en su vida matrimonial con Rosvitha. Como mortal, al atraer a un dragón a su vida, el Sr. León Casmode era verdaderamente único.</w:t>
      </w:r>
    </w:p>
    <w:p w14:paraId="46770A3A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“Como yo tengo experiencia y tú no, creo que es necesario explicarte algunas precauciones durante el embarazo”, dijo Rosvitha con seriedad.</w:t>
      </w:r>
    </w:p>
    <w:p w14:paraId="5FD021F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se encogió de hombros. "Soy todo oídos".</w:t>
      </w:r>
    </w:p>
    <w:p w14:paraId="4EB40B33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"No sé cómo es para las humanas durante el embarazo, pero para los dragones, suele implicar pérdida de apetito, somnolencia excesiva y cambios de humor. Entonces, ¿puedes soportar si me pongo de mal humor contigo?", preguntó Rosvitha.</w:t>
      </w:r>
    </w:p>
    <w:p w14:paraId="6C1E70C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—No, si te pones de mal humor conmigo, volaré tu Templo del Dragón Plateado —dijo Leon como si lo dijera en serio.</w:t>
      </w:r>
    </w:p>
    <w:p w14:paraId="66D9668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"No te creo", se rió Rosvitha, viendo a través de las duras palabras de Leon.</w:t>
      </w:r>
    </w:p>
    <w:p w14:paraId="3D3FE433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—Ya verás —suspiró León cerrando los ojos y masajeándose las sienes.</w:t>
      </w:r>
    </w:p>
    <w:p w14:paraId="57223C1D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—Bueno, pero teniendo en cuenta que siempre me contradices sin motivo, creo que es necesario recordarte: durante el embarazo, la mujer es la que manda, ¿de acuerdo?</w:t>
      </w:r>
    </w:p>
    <w:p w14:paraId="5768F83B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entrecerró los ojos, escrutando a Rosvitha. Ella sonrió levemente, parpadeando y devolviéndole sus hermosos ojos. León sabía exactamente qué tramaba: tras esa radiante sonrisa se escondía su mente perversa.</w:t>
      </w:r>
    </w:p>
    <w:p w14:paraId="7107C526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Por supuesto, ella también sabía que León sabía lo que ella estaba tramando, pero se atrevió a hacer alarde de sus planes frente a él.</w:t>
      </w:r>
    </w:p>
    <w:p w14:paraId="52233B3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se atrevió a hacerlo por una razón: estaba embarazada. Como ella misma había dicho, durante el embarazo, la mujer es la que manda.</w:t>
      </w:r>
    </w:p>
    <w:p w14:paraId="2CA382ED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Esto también aplica a los humanos. Sin embargo, la idea de que «la mujer manda» se basa en la premisa de un hogar normal.</w:t>
      </w:r>
    </w:p>
    <w:p w14:paraId="17E27EB0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Pero observen el hogar de esta extraña pareja. ¿Es normal? No lo es en absoluto.</w:t>
      </w:r>
    </w:p>
    <w:p w14:paraId="6722EF71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probablemente anticipó que, en los próximos días, esta madre dragón usaría la excusa de "Estoy embarazada" para torturarlo. Pero no tenía otra opción.</w:t>
      </w:r>
    </w:p>
    <w:p w14:paraId="4248A328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Después de todo, que Rosvitha quedara inesperadamente embarazada de su segundo hijo no fue únicamente su “logro”.</w:t>
      </w:r>
    </w:p>
    <w:p w14:paraId="77A81EF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Esta situación era diferente a las tácticas de “Amenaza de conejita de Playboy”, “Historia negra” o “Retírate cuando el enemigo avanza, ataca cuando el enemigo está cansado” que habían usado antes.</w:t>
      </w:r>
    </w:p>
    <w:p w14:paraId="07B8664A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Esta vez, León no tenía muchas opciones. Solo podía improvisar y adaptarse a medida que se desarrollaban las cosas.</w:t>
      </w:r>
    </w:p>
    <w:p w14:paraId="4838CAD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“Está bien, la mujer está a cargo, tú tomas las decisiones”, dijo León.</w:t>
      </w:r>
    </w:p>
    <w:p w14:paraId="45CBAA5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sonrió satisfecha. «Muy bien, muy ilustrado».</w:t>
      </w:r>
    </w:p>
    <w:p w14:paraId="3153E4CA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Bajó la cabeza, mirando su vientre aún discreto, recordando las complejas emociones que sintió cuando confirmó su embarazo por primera vez: ansiedad, aprensión, resentimiento y rabia.</w:t>
      </w:r>
    </w:p>
    <w:p w14:paraId="7A7CF0E5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proofErr w:type="spellStart"/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Sumergámonos</w:t>
      </w:r>
      <w:proofErr w:type="spellEnd"/>
      <w:r w:rsidRPr="00032126">
        <w:rPr>
          <w:rFonts w:ascii="Cooper Black" w:hAnsi="Cooper Black"/>
          <w:color w:val="222222"/>
          <w:sz w:val="28"/>
          <w:szCs w:val="28"/>
        </w:rPr>
        <w:t xml:space="preserve"> de nuevo en este momento. A pesar de sentir algo de arrepentimiento, hay más alegría y satisfacción al anticipar una nueva vida.</w:t>
      </w:r>
    </w:p>
    <w:p w14:paraId="2632876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Después de reflexionar un momento, la reina murmuró suavemente: "Me pregunto a quién se parecerá este pequeño cuando nazca".</w:t>
      </w:r>
    </w:p>
    <w:p w14:paraId="7B80C71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León, siempre atento, intervino de inmediato: “Seguro que se parecerán más a mí”.</w:t>
      </w:r>
    </w:p>
    <w:p w14:paraId="1662AD4D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Al parecer, desafiar a Rosvitha se había convertido en algo natural para él. Por supuesto, lo mismo le ocurría a Rosvitha.</w:t>
      </w:r>
    </w:p>
    <w:p w14:paraId="629F24D5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arqueó una ceja y lo miró. «</w:t>
      </w:r>
      <w:proofErr w:type="spellStart"/>
      <w:r w:rsidRPr="00032126">
        <w:rPr>
          <w:rFonts w:ascii="Cooper Black" w:hAnsi="Cooper Black"/>
          <w:color w:val="222222"/>
          <w:sz w:val="28"/>
          <w:szCs w:val="28"/>
        </w:rPr>
        <w:t>Matadragones</w:t>
      </w:r>
      <w:proofErr w:type="spellEnd"/>
      <w:r w:rsidRPr="00032126">
        <w:rPr>
          <w:rFonts w:ascii="Cooper Black" w:hAnsi="Cooper Black"/>
          <w:color w:val="222222"/>
          <w:sz w:val="28"/>
          <w:szCs w:val="28"/>
        </w:rPr>
        <w:t>, ¿de dónde viene tu confianza?»</w:t>
      </w:r>
    </w:p>
    <w:p w14:paraId="0E54F29F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“Noia y Muen me dan confianza”, respondió León con convicción.</w:t>
      </w:r>
    </w:p>
    <w:p w14:paraId="6BEC7F2C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resopló. "¿Qué confianza te dan dos hijas? Claramente se parecen más a mí".</w:t>
      </w:r>
    </w:p>
    <w:p w14:paraId="6AD7AAC6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se encogió de hombros, presentando su evidencia. "He visto fotos de tu infancia en casa de tu hermana. Claramente se parecen más a mí que a ti".</w:t>
      </w:r>
    </w:p>
    <w:p w14:paraId="6EBF6E6E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levantó una ceja, mientras su mente trabajaba, y luego respondió con calma: "Pero tienen cola".</w:t>
      </w:r>
    </w:p>
    <w:p w14:paraId="40FC5F95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 xml:space="preserve">"La afinidad elemental de Noia es la misma que la mía; ambos estamos basados </w:t>
      </w:r>
      <w:r w:rsidRPr="00032126">
        <w:rPr>
          <w:color w:val="222222"/>
          <w:sz w:val="28"/>
          <w:szCs w:val="28"/>
        </w:rPr>
        <w:t>​​</w:t>
      </w:r>
      <w:r w:rsidRPr="00032126">
        <w:rPr>
          <w:rFonts w:ascii="Cooper Black" w:hAnsi="Cooper Black"/>
          <w:color w:val="222222"/>
          <w:sz w:val="28"/>
          <w:szCs w:val="28"/>
        </w:rPr>
        <w:t>en el rayo", respondi</w:t>
      </w:r>
      <w:r w:rsidRPr="00032126">
        <w:rPr>
          <w:rFonts w:ascii="Cooper Black" w:hAnsi="Cooper Black" w:cs="Cooper Black"/>
          <w:color w:val="222222"/>
          <w:sz w:val="28"/>
          <w:szCs w:val="28"/>
        </w:rPr>
        <w:t>ó</w:t>
      </w:r>
      <w:r w:rsidRPr="00032126">
        <w:rPr>
          <w:rFonts w:ascii="Cooper Black" w:hAnsi="Cooper Black"/>
          <w:color w:val="222222"/>
          <w:sz w:val="28"/>
          <w:szCs w:val="28"/>
        </w:rPr>
        <w:t xml:space="preserve"> Leon.</w:t>
      </w:r>
    </w:p>
    <w:p w14:paraId="2CEBA71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Rosvitha repitió con calma: “Tienes razón, pero tienen cola”.</w:t>
      </w:r>
    </w:p>
    <w:p w14:paraId="67757CD6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“…Su color de pelo es predominantemente negro, como el mío. Eso tiene que contar para algo, ¿no?”, volvió a intentarlo León.</w:t>
      </w:r>
    </w:p>
    <w:p w14:paraId="2142FE07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—Hmm, pero tienen cola —reiteró Rosvitha.</w:t>
      </w:r>
    </w:p>
    <w:p w14:paraId="221815AE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León exclamó exasperado: "¿Podemos dejar de hablar de colas, por favor?"</w:t>
      </w:r>
    </w:p>
    <w:p w14:paraId="11048476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lastRenderedPageBreak/>
        <w:t>La reina negó con la cabeza con una sonrisa. «No, no podemos».</w:t>
      </w:r>
    </w:p>
    <w:p w14:paraId="755A6AF2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 xml:space="preserve">La cola era la diferencia más obvia entre humanos y dragones. Mientras Rosvitha se </w:t>
      </w:r>
      <w:proofErr w:type="gramStart"/>
      <w:r w:rsidRPr="00032126">
        <w:rPr>
          <w:rFonts w:ascii="Cooper Black" w:hAnsi="Cooper Black"/>
          <w:color w:val="222222"/>
          <w:sz w:val="28"/>
          <w:szCs w:val="28"/>
        </w:rPr>
        <w:t>aferrara</w:t>
      </w:r>
      <w:proofErr w:type="gramEnd"/>
      <w:r w:rsidRPr="00032126">
        <w:rPr>
          <w:rFonts w:ascii="Cooper Black" w:hAnsi="Cooper Black"/>
          <w:color w:val="222222"/>
          <w:sz w:val="28"/>
          <w:szCs w:val="28"/>
        </w:rPr>
        <w:t xml:space="preserve"> a este punto, sin importar las pruebas que presentara Leon, no podría superar el obstáculo de las "colas".</w:t>
      </w:r>
    </w:p>
    <w:p w14:paraId="28C5BC14" w14:textId="77777777" w:rsidR="00032126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Frustrado, el Cazador de Dragones se levantó bruscamente, señalando el vientre de Rosvitha con determinación.</w:t>
      </w:r>
    </w:p>
    <w:p w14:paraId="11274EFF" w14:textId="039B3CDF" w:rsidR="00E651DB" w:rsidRPr="00032126" w:rsidRDefault="00032126" w:rsidP="00032126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32126">
        <w:rPr>
          <w:rFonts w:ascii="Cooper Black" w:hAnsi="Cooper Black"/>
          <w:color w:val="222222"/>
          <w:sz w:val="28"/>
          <w:szCs w:val="28"/>
        </w:rPr>
        <w:t>Cariño, cuando naces, no te permiten tener cola. ¿Me oyes?</w:t>
      </w:r>
    </w:p>
    <w:p w14:paraId="2C0E517F" w14:textId="77777777" w:rsidR="00E651DB" w:rsidRDefault="00E651DB" w:rsidP="00E651DB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3C594C34" w14:textId="77777777" w:rsidR="00E651DB" w:rsidRDefault="00E651DB" w:rsidP="00E651DB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4221BB9D" w14:textId="77777777" w:rsidR="00D47A08" w:rsidRDefault="00D47A08"/>
    <w:sectPr w:rsidR="00D47A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1A62" w14:textId="77777777" w:rsidR="006517C5" w:rsidRDefault="006517C5" w:rsidP="00686049">
      <w:pPr>
        <w:spacing w:after="0" w:line="240" w:lineRule="auto"/>
      </w:pPr>
      <w:r>
        <w:separator/>
      </w:r>
    </w:p>
  </w:endnote>
  <w:endnote w:type="continuationSeparator" w:id="0">
    <w:p w14:paraId="0164E7A3" w14:textId="77777777" w:rsidR="006517C5" w:rsidRDefault="006517C5" w:rsidP="0068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ABD2" w14:textId="77777777" w:rsidR="006517C5" w:rsidRDefault="006517C5" w:rsidP="00686049">
      <w:pPr>
        <w:spacing w:after="0" w:line="240" w:lineRule="auto"/>
      </w:pPr>
      <w:r>
        <w:separator/>
      </w:r>
    </w:p>
  </w:footnote>
  <w:footnote w:type="continuationSeparator" w:id="0">
    <w:p w14:paraId="1008B8C1" w14:textId="77777777" w:rsidR="006517C5" w:rsidRDefault="006517C5" w:rsidP="0068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DC2B" w14:textId="77777777" w:rsidR="00686049" w:rsidRDefault="0068604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C70DC4" wp14:editId="4A67CC47">
          <wp:simplePos x="0" y="0"/>
          <wp:positionH relativeFrom="rightMargin">
            <wp:posOffset>209550</wp:posOffset>
          </wp:positionH>
          <wp:positionV relativeFrom="margin">
            <wp:posOffset>2710180</wp:posOffset>
          </wp:positionV>
          <wp:extent cx="781050" cy="681355"/>
          <wp:effectExtent l="0" t="0" r="0" b="4445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B"/>
    <w:rsid w:val="00032126"/>
    <w:rsid w:val="006517C5"/>
    <w:rsid w:val="00686049"/>
    <w:rsid w:val="00D15461"/>
    <w:rsid w:val="00D47A08"/>
    <w:rsid w:val="00E6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83D9E"/>
  <w15:chartTrackingRefBased/>
  <w15:docId w15:val="{CD7124DC-5903-4B92-B4D6-50E0976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DB"/>
    <w:pPr>
      <w:spacing w:line="256" w:lineRule="auto"/>
      <w:jc w:val="both"/>
    </w:pPr>
    <w:rPr>
      <w:rFonts w:ascii="Arial" w:hAnsi="Arial" w:cs="Arial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86049"/>
  </w:style>
  <w:style w:type="paragraph" w:styleId="Piedepgina">
    <w:name w:val="footer"/>
    <w:basedOn w:val="Normal"/>
    <w:link w:val="Piedepgina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6049"/>
  </w:style>
  <w:style w:type="paragraph" w:styleId="NormalWeb">
    <w:name w:val="Normal (Web)"/>
    <w:basedOn w:val="Normal"/>
    <w:uiPriority w:val="99"/>
    <w:unhideWhenUsed/>
    <w:rsid w:val="000321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32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MARTINEZ\Documents\Plantilla_RexScan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Plantilla_RexScan2</Template>
  <TotalTime>16</TotalTime>
  <Pages>7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MARTINEZ</dc:creator>
  <cp:keywords/>
  <dc:description/>
  <cp:lastModifiedBy>Gustavo Adolfo Martinez Navarro</cp:lastModifiedBy>
  <cp:revision>1</cp:revision>
  <dcterms:created xsi:type="dcterms:W3CDTF">2025-04-07T05:51:00Z</dcterms:created>
  <dcterms:modified xsi:type="dcterms:W3CDTF">2025-04-07T06:32:00Z</dcterms:modified>
</cp:coreProperties>
</file>