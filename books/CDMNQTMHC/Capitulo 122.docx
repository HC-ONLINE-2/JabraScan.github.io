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CC330" w14:textId="77777777" w:rsidR="00B4600E" w:rsidRDefault="00B4600E" w:rsidP="00B4600E">
      <w:pPr>
        <w:jc w:val="center"/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¡Cállate, dragón malvado! No quiero tener más hijos contigo</w:t>
      </w:r>
    </w:p>
    <w:p w14:paraId="3168BD7D" w14:textId="77777777" w:rsidR="00B4600E" w:rsidRDefault="00B4600E" w:rsidP="00B4600E">
      <w:pPr>
        <w:jc w:val="center"/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V1</w:t>
      </w:r>
    </w:p>
    <w:p w14:paraId="33CD1FDB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Style w:val="Textoennegrita"/>
          <w:rFonts w:ascii="Cooper Black" w:hAnsi="Cooper Black"/>
          <w:b w:val="0"/>
          <w:bCs w:val="0"/>
          <w:color w:val="222222"/>
          <w:sz w:val="28"/>
          <w:szCs w:val="28"/>
        </w:rPr>
        <w:t>Capítulo 122: Necesidad de pagar más</w:t>
      </w:r>
    </w:p>
    <w:p w14:paraId="5F4BE69A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A la mañana siguiente, después de estudiar durante más de una hora, León llevó a Muen a caminar por el patio trasero del templo para tomar un descanso.</w:t>
      </w:r>
    </w:p>
    <w:p w14:paraId="7DDA9E2C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El padre y la hija estaban sentados en un banco bajo la sombra de un árbol, comentando lo que acababan de aprender.</w:t>
      </w:r>
    </w:p>
    <w:p w14:paraId="46F30455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No muy lejos, varias doncellas dragón estaban charlando mientras cada una sostenía un trozo de pastel.</w:t>
      </w:r>
    </w:p>
    <w:p w14:paraId="73F9FE94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 xml:space="preserve">Como el pastel de cumpleaños que Leon preparó ayer para Rosvitha era excesivamente grande, incluso solo ellos dos más Muen, no lo </w:t>
      </w:r>
      <w:proofErr w:type="gramStart"/>
      <w:r w:rsidRPr="00B4600E">
        <w:rPr>
          <w:rFonts w:ascii="Cooper Black" w:hAnsi="Cooper Black"/>
          <w:color w:val="222222"/>
          <w:sz w:val="28"/>
          <w:szCs w:val="28"/>
        </w:rPr>
        <w:t>terminarían</w:t>
      </w:r>
      <w:proofErr w:type="gramEnd"/>
      <w:r w:rsidRPr="00B4600E">
        <w:rPr>
          <w:rFonts w:ascii="Cooper Black" w:hAnsi="Cooper Black"/>
          <w:color w:val="222222"/>
          <w:sz w:val="28"/>
          <w:szCs w:val="28"/>
        </w:rPr>
        <w:t xml:space="preserve"> aunque lo retrasaran hasta la próxima semana.</w:t>
      </w:r>
    </w:p>
    <w:p w14:paraId="58A85B77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Así que esta mañana, Rosvitha dispuso que Anna cortara el pastel en trozos pequeños y los distribuyera entre las criadas.</w:t>
      </w:r>
    </w:p>
    <w:p w14:paraId="4DC9CD0E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Sin embargo, todavía quedaba mucho pastel.</w:t>
      </w:r>
    </w:p>
    <w:p w14:paraId="51CC7058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Rosvitha dijo: “León, esto es extravagante”.</w:t>
      </w:r>
    </w:p>
    <w:p w14:paraId="2AFECD24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León respondió: «Madre dragón, esto es tirar el dinero a la basura. Esto es quemar el puente después de cruzar el río. Esto es beber agua y olvidar quién cavó el pozo. Esto es leer las escrituras y luego golpear al monje: ¡qué malagradecido!».</w:t>
      </w:r>
    </w:p>
    <w:p w14:paraId="0C10AA82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Rosvitha no sabía de dónde había sacado tantos modismos y no se molestó en discutir con él.</w:t>
      </w:r>
    </w:p>
    <w:p w14:paraId="7669FB30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 xml:space="preserve">Además, ayer tuvo un feliz cumpleaños, aunque no fue un cumpleaños formal que sólo llega cada diez años, aun </w:t>
      </w:r>
      <w:proofErr w:type="gramStart"/>
      <w:r w:rsidRPr="00B4600E">
        <w:rPr>
          <w:rFonts w:ascii="Cooper Black" w:hAnsi="Cooper Black"/>
          <w:color w:val="222222"/>
          <w:sz w:val="28"/>
          <w:szCs w:val="28"/>
        </w:rPr>
        <w:t>así</w:t>
      </w:r>
      <w:proofErr w:type="gramEnd"/>
      <w:r w:rsidRPr="00B4600E">
        <w:rPr>
          <w:rFonts w:ascii="Cooper Black" w:hAnsi="Cooper Black"/>
          <w:color w:val="222222"/>
          <w:sz w:val="28"/>
          <w:szCs w:val="28"/>
        </w:rPr>
        <w:t xml:space="preserve"> tuvo un sentido de ceremonia.</w:t>
      </w:r>
    </w:p>
    <w:p w14:paraId="5AD668F5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lastRenderedPageBreak/>
        <w:t>Entonces decidió consentir a León durante esos dos días, para evitar que la acusara de ingrata.</w:t>
      </w:r>
    </w:p>
    <w:p w14:paraId="6E85570B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Muen revoloteó con sus grandes y lindos ojos, mirando los deliciosos pasteles en las manos de las hermanas sirvientas, refunfuñando y tragando saliva.</w:t>
      </w:r>
    </w:p>
    <w:p w14:paraId="0C692B3F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En la mente de la pequeña niña dragón, los pasteles eran la segunda comida más deliciosa del mundo; el primero era el filete frito (preparado por mamá).</w:t>
      </w:r>
    </w:p>
    <w:p w14:paraId="39ACD93E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Pero ya había comido un trozo por la mañana. Papá le dijo que no desayunara mucha crema y que esperara hasta el almuerzo o la tarde para comer.</w:t>
      </w:r>
    </w:p>
    <w:p w14:paraId="3716F2B2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Pero la tentación de los pasteles pequeños era demasiado grande, y Muen, de una forma poco común, comenzó a usar su pequeño cerebro de una forma inusual.</w:t>
      </w:r>
    </w:p>
    <w:p w14:paraId="066961F9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Tras pensarlo un momento, miró a León. «Papá».</w:t>
      </w:r>
    </w:p>
    <w:p w14:paraId="13E02FA1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"¿Qué pasa?"</w:t>
      </w:r>
    </w:p>
    <w:p w14:paraId="1A8FE05F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“¿Tienes algún arrepentimiento?”</w:t>
      </w:r>
    </w:p>
    <w:p w14:paraId="1C9F6EC9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León estaba desconcertado, sin entender por qué su querida hija de repente le haría una pregunta tan profunda.</w:t>
      </w:r>
    </w:p>
    <w:p w14:paraId="2B69D96E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En el pasado, ella siempre preguntaba cosas como: “Papá, ¿podemos comer bistec para el almuerzo?”, “Papá, ¿podemos comer bistec para la cena?” y “Papá, ¿podemos comer bistec para la cena?”.</w:t>
      </w:r>
    </w:p>
    <w:p w14:paraId="16C72495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Sin embargo, León reflexionó seriamente un momento. Arrepentimientos… Sí, los tenía, y muchos, además.</w:t>
      </w:r>
    </w:p>
    <w:p w14:paraId="70D336E0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Pero sus arrepentimientos podrían no ser apropiados para un niño. Así que León negó con la cabeza. "Papá no se arrepiente desde que nacieron contigo y con tu hermana".</w:t>
      </w:r>
    </w:p>
    <w:p w14:paraId="71ED2BE7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Al oír esto, la pequeña dragona no mostró alegría, sino que suspiró con fingida tristeza. "Ah, pero Muen sí se arrepiente".</w:t>
      </w:r>
    </w:p>
    <w:p w14:paraId="32BA38ED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lastRenderedPageBreak/>
        <w:t xml:space="preserve">Querida, tienes poco más de un año, ¿de qué te arrepientes? ¿De </w:t>
      </w:r>
      <w:proofErr w:type="spellStart"/>
      <w:r w:rsidRPr="00B4600E">
        <w:rPr>
          <w:rFonts w:ascii="Cooper Black" w:hAnsi="Cooper Black"/>
          <w:color w:val="222222"/>
          <w:sz w:val="28"/>
          <w:szCs w:val="28"/>
        </w:rPr>
        <w:t>que</w:t>
      </w:r>
      <w:proofErr w:type="spellEnd"/>
      <w:r w:rsidRPr="00B4600E">
        <w:rPr>
          <w:rFonts w:ascii="Cooper Black" w:hAnsi="Cooper Black"/>
          <w:color w:val="222222"/>
          <w:sz w:val="28"/>
          <w:szCs w:val="28"/>
        </w:rPr>
        <w:t xml:space="preserve"> tu estómago sea demasiado pequeño para comerte un plato entero de filete?</w:t>
      </w:r>
    </w:p>
    <w:p w14:paraId="2D26A741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—¿De qué se arrepiente entonces Muen? —preguntó León.</w:t>
      </w:r>
    </w:p>
    <w:p w14:paraId="3EEB2335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 xml:space="preserve">Muen no respondió de inmediato, sino que preguntó: "Papá, ¿crees </w:t>
      </w:r>
      <w:proofErr w:type="gramStart"/>
      <w:r w:rsidRPr="00B4600E">
        <w:rPr>
          <w:rFonts w:ascii="Cooper Black" w:hAnsi="Cooper Black"/>
          <w:color w:val="222222"/>
          <w:sz w:val="28"/>
          <w:szCs w:val="28"/>
        </w:rPr>
        <w:t>que</w:t>
      </w:r>
      <w:proofErr w:type="gramEnd"/>
      <w:r w:rsidRPr="00B4600E">
        <w:rPr>
          <w:rFonts w:ascii="Cooper Black" w:hAnsi="Cooper Black"/>
          <w:color w:val="222222"/>
          <w:sz w:val="28"/>
          <w:szCs w:val="28"/>
        </w:rPr>
        <w:t xml:space="preserve"> si un dragón se arrepiente, ya no será feliz?"</w:t>
      </w:r>
    </w:p>
    <w:p w14:paraId="5DB283BD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La mente de León se agitó un poco, sintiendo que su inteligente hija tenía algo más que decir. Tras un momento de reflexión, asintió con cautela. «Sí».</w:t>
      </w:r>
    </w:p>
    <w:p w14:paraId="2474E18C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—Entonces papá quiere que Muen sea feliz todo el tiempo, ¿verdad?</w:t>
      </w:r>
    </w:p>
    <w:p w14:paraId="32FD8350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“Um…por supuesto.”</w:t>
      </w:r>
    </w:p>
    <w:p w14:paraId="42A36A88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 xml:space="preserve">“¿Eso significa que papá ayudará a Muen a resolver sus arrepentimientos, </w:t>
      </w:r>
      <w:proofErr w:type="gramStart"/>
      <w:r w:rsidRPr="00B4600E">
        <w:rPr>
          <w:rFonts w:ascii="Cooper Black" w:hAnsi="Cooper Black"/>
          <w:color w:val="222222"/>
          <w:sz w:val="28"/>
          <w:szCs w:val="28"/>
        </w:rPr>
        <w:t>verdad?</w:t>
      </w:r>
      <w:proofErr w:type="gramEnd"/>
      <w:r w:rsidRPr="00B4600E">
        <w:rPr>
          <w:rFonts w:ascii="Cooper Black" w:hAnsi="Cooper Black"/>
          <w:color w:val="222222"/>
          <w:sz w:val="28"/>
          <w:szCs w:val="28"/>
        </w:rPr>
        <w:t>”</w:t>
      </w:r>
    </w:p>
    <w:p w14:paraId="123AAE6A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"…Sí."</w:t>
      </w:r>
    </w:p>
    <w:p w14:paraId="7041C52A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Después de recibir la respuesta afirmativa de su anciano padre, la carita seria de Muen de repente se transformó en una sonrisa.</w:t>
      </w:r>
    </w:p>
    <w:p w14:paraId="2635BFFD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—Entonces, papá, Muen se arrepiente de haber comido solo un trozo de pastel esta mañana. ¡Muen quiere comer más!</w:t>
      </w:r>
    </w:p>
    <w:p w14:paraId="77131DC1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León casi fue tomado por sorpresa por este repentino giro de los acontecimientos.</w:t>
      </w:r>
    </w:p>
    <w:p w14:paraId="336974F1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 xml:space="preserve">¡Tiempos desesperados requieren medidas desesperadas, Muen K. </w:t>
      </w:r>
      <w:proofErr w:type="spellStart"/>
      <w:r w:rsidRPr="00B4600E">
        <w:rPr>
          <w:rFonts w:ascii="Cooper Black" w:hAnsi="Cooper Black"/>
          <w:color w:val="222222"/>
          <w:sz w:val="28"/>
          <w:szCs w:val="28"/>
        </w:rPr>
        <w:t>Melkvi</w:t>
      </w:r>
      <w:proofErr w:type="spellEnd"/>
      <w:r w:rsidRPr="00B4600E">
        <w:rPr>
          <w:rFonts w:ascii="Cooper Black" w:hAnsi="Cooper Black"/>
          <w:color w:val="222222"/>
          <w:sz w:val="28"/>
          <w:szCs w:val="28"/>
        </w:rPr>
        <w:t>!</w:t>
      </w:r>
    </w:p>
    <w:p w14:paraId="6FB816E4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¿Cuándo pasaste de ser una adorable e inocente niña dragón a una niña dragón conspiradora que le pone trampas a su padre?</w:t>
      </w:r>
    </w:p>
    <w:p w14:paraId="045324C3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 xml:space="preserve">¿Será que la otra mitad de los genes de Rosvitha en el cuerpo de su querida hija está causando problemas? ¿Le está </w:t>
      </w:r>
      <w:r w:rsidRPr="00B4600E">
        <w:rPr>
          <w:rFonts w:ascii="Cooper Black" w:hAnsi="Cooper Black"/>
          <w:color w:val="222222"/>
          <w:sz w:val="28"/>
          <w:szCs w:val="28"/>
        </w:rPr>
        <w:lastRenderedPageBreak/>
        <w:t>otorgando un talento asombroso para ser más astuta que Leon?</w:t>
      </w:r>
    </w:p>
    <w:p w14:paraId="04B6111A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Hmm, debe ser así.</w:t>
      </w:r>
    </w:p>
    <w:p w14:paraId="57BAD821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Así que todo es culpa de Rosvitha.</w:t>
      </w:r>
    </w:p>
    <w:p w14:paraId="360240FB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¡Madre dragón intrigante, devuélveme a mi hija!</w:t>
      </w:r>
    </w:p>
    <w:p w14:paraId="0F83B29B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Reuniendo sus pensamientos, León extendió la mano y pellizcó la carita de Muen.</w:t>
      </w:r>
    </w:p>
    <w:p w14:paraId="4A679A7B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“Primero, si quieres algo de papá en el futuro, puedes decírselo directamente, sin andarte con rodeos”.</w:t>
      </w:r>
    </w:p>
    <w:p w14:paraId="039E470A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Muen asintió con seriedad. "Papá, quiero pastel".</w:t>
      </w:r>
    </w:p>
    <w:p w14:paraId="6A1802C0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“En segundo lugar, no puedes comer demasiado pastel”.</w:t>
      </w:r>
    </w:p>
    <w:p w14:paraId="362E81D4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 xml:space="preserve">Muen </w:t>
      </w:r>
      <w:proofErr w:type="gramStart"/>
      <w:r w:rsidRPr="00B4600E">
        <w:rPr>
          <w:rFonts w:ascii="Cooper Black" w:hAnsi="Cooper Black"/>
          <w:color w:val="222222"/>
          <w:sz w:val="28"/>
          <w:szCs w:val="28"/>
        </w:rPr>
        <w:t>( ´</w:t>
      </w:r>
      <w:proofErr w:type="gramEnd"/>
      <w:r w:rsidRPr="00B4600E">
        <w:rPr>
          <w:rFonts w:ascii="Cambria Math" w:hAnsi="Cambria Math" w:cs="Cambria Math"/>
          <w:color w:val="222222"/>
          <w:sz w:val="28"/>
          <w:szCs w:val="28"/>
        </w:rPr>
        <w:t>◔</w:t>
      </w:r>
      <w:r w:rsidRPr="00B4600E">
        <w:rPr>
          <w:rFonts w:ascii="Cooper Black" w:hAnsi="Cooper Black"/>
          <w:color w:val="222222"/>
          <w:sz w:val="28"/>
          <w:szCs w:val="28"/>
        </w:rPr>
        <w:t xml:space="preserve"> </w:t>
      </w:r>
      <w:r w:rsidRPr="00B4600E">
        <w:rPr>
          <w:color w:val="222222"/>
          <w:sz w:val="28"/>
          <w:szCs w:val="28"/>
        </w:rPr>
        <w:t>‸</w:t>
      </w:r>
      <w:r w:rsidRPr="00B4600E">
        <w:rPr>
          <w:rFonts w:ascii="Cambria Math" w:hAnsi="Cambria Math" w:cs="Cambria Math"/>
          <w:color w:val="222222"/>
          <w:sz w:val="28"/>
          <w:szCs w:val="28"/>
        </w:rPr>
        <w:t>◔</w:t>
      </w:r>
      <w:r w:rsidRPr="00B4600E">
        <w:rPr>
          <w:rFonts w:ascii="Cooper Black" w:hAnsi="Cooper Black"/>
          <w:color w:val="222222"/>
          <w:sz w:val="28"/>
          <w:szCs w:val="28"/>
        </w:rPr>
        <w:t>`): "</w:t>
      </w:r>
      <w:r w:rsidRPr="00B4600E">
        <w:rPr>
          <w:rFonts w:ascii="Cooper Black" w:hAnsi="Cooper Black" w:cs="Fira Sans"/>
          <w:color w:val="222222"/>
          <w:sz w:val="28"/>
          <w:szCs w:val="28"/>
        </w:rPr>
        <w:t>¿</w:t>
      </w:r>
      <w:r w:rsidRPr="00B4600E">
        <w:rPr>
          <w:rFonts w:ascii="Cooper Black" w:hAnsi="Cooper Black"/>
          <w:color w:val="222222"/>
          <w:sz w:val="28"/>
          <w:szCs w:val="28"/>
        </w:rPr>
        <w:t xml:space="preserve">En serio, papi? </w:t>
      </w:r>
      <w:r w:rsidRPr="00B4600E">
        <w:rPr>
          <w:rFonts w:ascii="Cooper Black" w:hAnsi="Cooper Black" w:cs="Fira Sans"/>
          <w:color w:val="222222"/>
          <w:sz w:val="28"/>
          <w:szCs w:val="28"/>
        </w:rPr>
        <w:t>¿</w:t>
      </w:r>
      <w:r w:rsidRPr="00B4600E">
        <w:rPr>
          <w:rFonts w:ascii="Cooper Black" w:hAnsi="Cooper Black"/>
          <w:color w:val="222222"/>
          <w:sz w:val="28"/>
          <w:szCs w:val="28"/>
        </w:rPr>
        <w:t>No puedo?"</w:t>
      </w:r>
    </w:p>
    <w:p w14:paraId="31376215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León: “No puedes.”</w:t>
      </w:r>
    </w:p>
    <w:p w14:paraId="34BA7EB8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 xml:space="preserve">Muen </w:t>
      </w:r>
      <w:proofErr w:type="gramStart"/>
      <w:r w:rsidRPr="00B4600E">
        <w:rPr>
          <w:rFonts w:ascii="Cooper Black" w:hAnsi="Cooper Black"/>
          <w:color w:val="222222"/>
          <w:sz w:val="28"/>
          <w:szCs w:val="28"/>
        </w:rPr>
        <w:t>( •</w:t>
      </w:r>
      <w:proofErr w:type="gramEnd"/>
      <w:r w:rsidRPr="00B4600E">
        <w:rPr>
          <w:color w:val="222222"/>
          <w:sz w:val="28"/>
          <w:szCs w:val="28"/>
        </w:rPr>
        <w:t>̆</w:t>
      </w:r>
      <w:r w:rsidRPr="00B4600E">
        <w:rPr>
          <w:rFonts w:ascii="Cooper Black" w:hAnsi="Cooper Black"/>
          <w:color w:val="222222"/>
          <w:sz w:val="28"/>
          <w:szCs w:val="28"/>
        </w:rPr>
        <w:t xml:space="preserve"> </w:t>
      </w:r>
      <w:r w:rsidRPr="00B4600E">
        <w:rPr>
          <w:color w:val="222222"/>
          <w:sz w:val="28"/>
          <w:szCs w:val="28"/>
        </w:rPr>
        <w:t>₃</w:t>
      </w:r>
      <w:r w:rsidRPr="00B4600E">
        <w:rPr>
          <w:rFonts w:ascii="Cooper Black" w:hAnsi="Cooper Black"/>
          <w:color w:val="222222"/>
          <w:sz w:val="28"/>
          <w:szCs w:val="28"/>
        </w:rPr>
        <w:t xml:space="preserve"> </w:t>
      </w:r>
      <w:r w:rsidRPr="00B4600E">
        <w:rPr>
          <w:rFonts w:ascii="Cooper Black" w:hAnsi="Cooper Black" w:cs="Cooper Black"/>
          <w:color w:val="222222"/>
          <w:sz w:val="28"/>
          <w:szCs w:val="28"/>
        </w:rPr>
        <w:t>•</w:t>
      </w:r>
      <w:r w:rsidRPr="00B4600E">
        <w:rPr>
          <w:color w:val="222222"/>
          <w:sz w:val="28"/>
          <w:szCs w:val="28"/>
        </w:rPr>
        <w:t>̆</w:t>
      </w:r>
      <w:r w:rsidRPr="00B4600E">
        <w:rPr>
          <w:rFonts w:ascii="Cooper Black" w:hAnsi="Cooper Black"/>
          <w:color w:val="222222"/>
          <w:sz w:val="28"/>
          <w:szCs w:val="28"/>
        </w:rPr>
        <w:t xml:space="preserve"> ): </w:t>
      </w:r>
      <w:r w:rsidRPr="00B4600E">
        <w:rPr>
          <w:rFonts w:ascii="Cooper Black" w:hAnsi="Cooper Black" w:cs="Cooper Black"/>
          <w:color w:val="222222"/>
          <w:sz w:val="28"/>
          <w:szCs w:val="28"/>
        </w:rPr>
        <w:t>“¿</w:t>
      </w:r>
      <w:r w:rsidRPr="00B4600E">
        <w:rPr>
          <w:rFonts w:ascii="Cooper Black" w:hAnsi="Cooper Black"/>
          <w:color w:val="222222"/>
          <w:sz w:val="28"/>
          <w:szCs w:val="28"/>
        </w:rPr>
        <w:t>De verdad, de verdad no puedes?</w:t>
      </w:r>
      <w:r w:rsidRPr="00B4600E">
        <w:rPr>
          <w:rFonts w:ascii="Cooper Black" w:hAnsi="Cooper Black" w:cs="Cooper Black"/>
          <w:color w:val="222222"/>
          <w:sz w:val="28"/>
          <w:szCs w:val="28"/>
        </w:rPr>
        <w:t>”</w:t>
      </w:r>
    </w:p>
    <w:p w14:paraId="719C306F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El ojo de León se crispó levemente. "No, de verdad no puedes..."</w:t>
      </w:r>
    </w:p>
    <w:p w14:paraId="0FFAF921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Muen (</w:t>
      </w:r>
      <w:r w:rsidRPr="00B4600E">
        <w:rPr>
          <w:rFonts w:ascii="Cooper Black" w:eastAsia="MS Gothic" w:hAnsi="Cooper Black" w:cs="MS Gothic"/>
          <w:color w:val="222222"/>
          <w:sz w:val="28"/>
          <w:szCs w:val="28"/>
        </w:rPr>
        <w:t>っ</w:t>
      </w:r>
      <w:r w:rsidRPr="00B4600E">
        <w:rPr>
          <w:rFonts w:eastAsia="MS Gothic"/>
          <w:color w:val="222222"/>
          <w:sz w:val="28"/>
          <w:szCs w:val="28"/>
        </w:rPr>
        <w:t>╥</w:t>
      </w:r>
      <w:r w:rsidRPr="00B4600E">
        <w:rPr>
          <w:rFonts w:ascii="MS Gothic" w:eastAsia="MS Gothic" w:hAnsi="MS Gothic" w:cs="MS Gothic" w:hint="eastAsia"/>
          <w:color w:val="222222"/>
          <w:sz w:val="28"/>
          <w:szCs w:val="28"/>
        </w:rPr>
        <w:t>╯</w:t>
      </w:r>
      <w:r w:rsidRPr="00B4600E">
        <w:rPr>
          <w:rFonts w:ascii="Cooper Black" w:eastAsia="Microsoft JhengHei" w:hAnsi="Cooper Black" w:cs="Microsoft JhengHei"/>
          <w:color w:val="222222"/>
          <w:sz w:val="28"/>
          <w:szCs w:val="28"/>
        </w:rPr>
        <w:t>﹏</w:t>
      </w:r>
      <w:r w:rsidRPr="00B4600E">
        <w:rPr>
          <w:rFonts w:ascii="MS Gothic" w:eastAsia="MS Gothic" w:hAnsi="MS Gothic" w:cs="MS Gothic" w:hint="eastAsia"/>
          <w:color w:val="222222"/>
          <w:sz w:val="28"/>
          <w:szCs w:val="28"/>
        </w:rPr>
        <w:t>╰╥</w:t>
      </w:r>
      <w:r w:rsidRPr="00B4600E">
        <w:rPr>
          <w:rFonts w:ascii="Cooper Black" w:hAnsi="Cooper Black"/>
          <w:color w:val="222222"/>
          <w:sz w:val="28"/>
          <w:szCs w:val="28"/>
        </w:rPr>
        <w:t xml:space="preserve">c): </w:t>
      </w:r>
      <w:r w:rsidRPr="00B4600E">
        <w:rPr>
          <w:rFonts w:ascii="Cooper Black" w:hAnsi="Cooper Black" w:cs="Fira Sans"/>
          <w:color w:val="222222"/>
          <w:sz w:val="28"/>
          <w:szCs w:val="28"/>
        </w:rPr>
        <w:t>“</w:t>
      </w:r>
      <w:r w:rsidRPr="00B4600E">
        <w:rPr>
          <w:rFonts w:ascii="Cooper Black" w:hAnsi="Cooper Black"/>
          <w:color w:val="222222"/>
          <w:sz w:val="28"/>
          <w:szCs w:val="28"/>
        </w:rPr>
        <w:t>Pap</w:t>
      </w:r>
      <w:r w:rsidRPr="00B4600E">
        <w:rPr>
          <w:rFonts w:ascii="Cooper Black" w:hAnsi="Cooper Black" w:cs="Fira Sans"/>
          <w:color w:val="222222"/>
          <w:sz w:val="28"/>
          <w:szCs w:val="28"/>
        </w:rPr>
        <w:t>á</w:t>
      </w:r>
      <w:r w:rsidRPr="00B4600E">
        <w:rPr>
          <w:rFonts w:ascii="Cooper Black" w:hAnsi="Cooper Black"/>
          <w:color w:val="222222"/>
          <w:sz w:val="28"/>
          <w:szCs w:val="28"/>
        </w:rPr>
        <w:t>~~ Papi~~~</w:t>
      </w:r>
      <w:r w:rsidRPr="00B4600E">
        <w:rPr>
          <w:rFonts w:ascii="Cooper Black" w:hAnsi="Cooper Black" w:cs="Fira Sans"/>
          <w:color w:val="222222"/>
          <w:sz w:val="28"/>
          <w:szCs w:val="28"/>
        </w:rPr>
        <w:t>”</w:t>
      </w:r>
    </w:p>
    <w:p w14:paraId="2A34228F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León se cubrió la cara con ambas manos, completamente derrotado.</w:t>
      </w:r>
    </w:p>
    <w:p w14:paraId="2D1E8AF0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Tres “papás” convirtieron al cazador de dragones más poderoso en esclavo de una hija.</w:t>
      </w:r>
    </w:p>
    <w:p w14:paraId="07C4DB81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Está bien, te compraré 50 filetes para que me escuches.</w:t>
      </w:r>
    </w:p>
    <w:p w14:paraId="26258DD3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Tras llegar a un acuerdo, León levantó un dedo. «Una pieza, y como mucho, puedes quedarte con una más».</w:t>
      </w:r>
    </w:p>
    <w:p w14:paraId="09BEA6B5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¡Sí! ¡Papá es genial! ¡Viva papá!</w:t>
      </w:r>
    </w:p>
    <w:p w14:paraId="720E1311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lastRenderedPageBreak/>
        <w:t>La pequeña dragona se inclinó emocionada y le dio un gran beso en la mejilla a León. Una cálida sensación lo inundó. Ser esclava de una hija no es tan malo después de todo, ¿verdad?</w:t>
      </w:r>
    </w:p>
    <w:p w14:paraId="20FE5E8D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Pero en medio de su alegría, León parecía haberse dado cuenta de algo.</w:t>
      </w:r>
    </w:p>
    <w:p w14:paraId="597E05F0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¿Habéis encontrado vosotras dos hermanas un pequeño truco que hace que papá obedezca todas vuestras órdenes?</w:t>
      </w:r>
    </w:p>
    <w:p w14:paraId="52B6A34D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El otro día, Noia le pidió que le enseñara magia de rayos, él aceptó y Noia le dio un beso; ahora Muen quería comer más pastel, aceptó y Muen también lo besó.</w:t>
      </w:r>
    </w:p>
    <w:p w14:paraId="43A39604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¡Éste es un trato injusto!</w:t>
      </w:r>
    </w:p>
    <w:p w14:paraId="75BEF782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¿Quién ha oído hablar de un beso para aprender magia?</w:t>
      </w:r>
    </w:p>
    <w:p w14:paraId="3A2A312F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¿Quién ha oído hablar de un beso por más pastel?</w:t>
      </w:r>
    </w:p>
    <w:p w14:paraId="7FADB4C2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¿No sabéis vosotros dos que aquí papá es un hombre justo y equitativo, imparcial e incorruptible?</w:t>
      </w:r>
    </w:p>
    <w:p w14:paraId="45FC6AC4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Entonces, si quieres que haya una próxima vez…</w:t>
      </w:r>
    </w:p>
    <w:p w14:paraId="7F98B771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Tendrás que darme algunos besos más.</w:t>
      </w:r>
    </w:p>
    <w:p w14:paraId="20C26CE1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“Pequeño dragón codicioso, espera, papá irá a buscarlo para ti”.</w:t>
      </w:r>
    </w:p>
    <w:p w14:paraId="5DD7ACE8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“¡Sí!!”</w:t>
      </w:r>
    </w:p>
    <w:p w14:paraId="361130D3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Pero antes de que León pudiera levantarse, la criada jefa Anna se acercó con dos trozos de pastel.</w:t>
      </w:r>
    </w:p>
    <w:p w14:paraId="4C8AE1BF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“Su Alteza, Princesa Muen, por favor disfrútelo.”</w:t>
      </w:r>
    </w:p>
    <w:p w14:paraId="07034717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“Gracias, Anna~”</w:t>
      </w:r>
    </w:p>
    <w:p w14:paraId="23CAE3A5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—De nada, Su Alteza —respondió Anna con una sonrisa.</w:t>
      </w:r>
    </w:p>
    <w:p w14:paraId="398C03D0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León también tomó un trozo de pastel, que estaba acompañado de una pequeña rodaja de naranja encima.</w:t>
      </w:r>
    </w:p>
    <w:p w14:paraId="4B7B185B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lastRenderedPageBreak/>
        <w:t>No empezó a comer inmediatamente, sino que miró hacia arriba y preguntó: "¿Cuánto queda?"</w:t>
      </w:r>
    </w:p>
    <w:p w14:paraId="4C623413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—Aún queda bastante, Su Alteza. El pastel de cumpleaños que preparó para Su Majestad fue... magnífico —dijo Anna encogiéndose de hombros.</w:t>
      </w:r>
    </w:p>
    <w:p w14:paraId="6E748EA6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"Los cumpleaños deberían ser grandiosos, ¿no?" León se encogió de hombros.</w:t>
      </w:r>
    </w:p>
    <w:p w14:paraId="089156AB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Anna asintió: «Sí. Ah, por cierto, Su Alteza, anoche vi el rayo en la montaña de atrás. También lo preparó usted para Su Majestad, ¿verdad?».</w:t>
      </w:r>
    </w:p>
    <w:p w14:paraId="4AB68203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“Eh…”</w:t>
      </w:r>
    </w:p>
    <w:p w14:paraId="56A68727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Realmente no quería hablar de eso, porque eso les daría a Anna y a los otros dragones chismosos algo de qué hablar.</w:t>
      </w:r>
    </w:p>
    <w:p w14:paraId="4D9BC9BF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Puedes jugar con la comida, pero no puedes jugar con los barcos (relaciones).</w:t>
      </w:r>
    </w:p>
    <w:p w14:paraId="6C977169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En realidad, no soy muy cercano a tu reina…</w:t>
      </w:r>
    </w:p>
    <w:p w14:paraId="08E6BEDC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"¿Se está usando una matriz mágica para activar energía mágica y lograr ese efecto?", preguntó Anna.</w:t>
      </w:r>
    </w:p>
    <w:p w14:paraId="1734BF30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León asintió en silencio.</w:t>
      </w:r>
    </w:p>
    <w:p w14:paraId="5D974FEE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Por coincidencia, después de explicarle el mecanismo y los principios de la matriz mágica a Muen el otro día, Noia mencionó que a su madre le gustaba la belleza fugaz, por lo que Leon tuvo una idea inteligente de combinar las dos, creando el efecto de la bendición del rayo de anoche.</w:t>
      </w:r>
    </w:p>
    <w:p w14:paraId="10E23FD8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Verdaderamente digno de Su Alteza. Muchos lo vimos anoche y elogiamos a Su Alteza por su romanticismo y sentimentalismo, conquistando el corazón de Su Majestad.</w:t>
      </w:r>
    </w:p>
    <w:p w14:paraId="52B807E7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Mmm, con un gesto casual, este amigo es un romántico de primera. Ustedes, los dragones, deberían aprender un par de cosas... Leon se sintió orgulloso en secreto.</w:t>
      </w:r>
    </w:p>
    <w:p w14:paraId="7913F8DD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lastRenderedPageBreak/>
        <w:t>—Ya estoy deseando que llegue el próximo cumpleaños de Su Majestad, Su Alteza. ¿Qué sorpresa preparará? —preguntó Anna con expectación.</w:t>
      </w:r>
    </w:p>
    <w:p w14:paraId="0E3F2F39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León sonrió con picardía, riéndose un par de veces.</w:t>
      </w:r>
    </w:p>
    <w:p w14:paraId="290357C7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¿La próxima vez?</w:t>
      </w:r>
    </w:p>
    <w:p w14:paraId="004B3E5F" w14:textId="77777777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¡No hay próxima vez!</w:t>
      </w:r>
    </w:p>
    <w:p w14:paraId="1A3A2EF7" w14:textId="56978174" w:rsidR="00B4600E" w:rsidRPr="00B4600E" w:rsidRDefault="00B4600E" w:rsidP="00B4600E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B4600E">
        <w:rPr>
          <w:rFonts w:ascii="Cooper Black" w:hAnsi="Cooper Black"/>
          <w:color w:val="222222"/>
          <w:sz w:val="28"/>
          <w:szCs w:val="28"/>
        </w:rPr>
        <w:t>En “El sufrimiento del cautivo”, puede haber “Celebraciones del cumpleaños del dragón”, ¡pero definitivamente no puede haber dos!</w:t>
      </w:r>
    </w:p>
    <w:p w14:paraId="4528894E" w14:textId="77777777" w:rsidR="00B4600E" w:rsidRDefault="00B4600E" w:rsidP="00B4600E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Traducido por:</w:t>
      </w:r>
    </w:p>
    <w:p w14:paraId="3F284B6E" w14:textId="77777777" w:rsidR="00B4600E" w:rsidRDefault="00B4600E" w:rsidP="00B4600E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Շ</w:t>
      </w:r>
      <w:r>
        <w:rPr>
          <w:rFonts w:ascii="Leelawadee UI" w:hAnsi="Leelawadee UI" w:cs="Leelawadee UI"/>
          <w:sz w:val="28"/>
          <w:szCs w:val="28"/>
        </w:rPr>
        <w:t>ค</w:t>
      </w:r>
      <w:r>
        <w:rPr>
          <w:rFonts w:ascii="Times New Roman" w:hAnsi="Times New Roman" w:cs="Times New Roman"/>
          <w:sz w:val="28"/>
          <w:szCs w:val="28"/>
        </w:rPr>
        <w:t>ש</w:t>
      </w:r>
      <w:r>
        <w:rPr>
          <w:rFonts w:ascii="Leelawadee UI" w:hAnsi="Leelawadee UI" w:cs="Leelawadee UI"/>
          <w:sz w:val="28"/>
          <w:szCs w:val="28"/>
        </w:rPr>
        <w:t>๏</w:t>
      </w:r>
      <w:r>
        <w:rPr>
          <w:rFonts w:ascii="Cooper Black" w:hAnsi="Cooper Black"/>
          <w:sz w:val="28"/>
          <w:szCs w:val="28"/>
        </w:rPr>
        <w:t xml:space="preserve"> – RexScan</w:t>
      </w:r>
    </w:p>
    <w:p w14:paraId="6A08F051" w14:textId="77777777" w:rsidR="00D47A08" w:rsidRDefault="00D47A08"/>
    <w:sectPr w:rsidR="00D47A0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1C6A2" w14:textId="77777777" w:rsidR="004C0452" w:rsidRDefault="004C0452" w:rsidP="00686049">
      <w:pPr>
        <w:spacing w:after="0" w:line="240" w:lineRule="auto"/>
      </w:pPr>
      <w:r>
        <w:separator/>
      </w:r>
    </w:p>
  </w:endnote>
  <w:endnote w:type="continuationSeparator" w:id="0">
    <w:p w14:paraId="4675D6A3" w14:textId="77777777" w:rsidR="004C0452" w:rsidRDefault="004C0452" w:rsidP="00686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3B82D" w14:textId="77777777" w:rsidR="004C0452" w:rsidRDefault="004C0452" w:rsidP="00686049">
      <w:pPr>
        <w:spacing w:after="0" w:line="240" w:lineRule="auto"/>
      </w:pPr>
      <w:r>
        <w:separator/>
      </w:r>
    </w:p>
  </w:footnote>
  <w:footnote w:type="continuationSeparator" w:id="0">
    <w:p w14:paraId="79A1D467" w14:textId="77777777" w:rsidR="004C0452" w:rsidRDefault="004C0452" w:rsidP="00686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D6C70" w14:textId="77777777" w:rsidR="00686049" w:rsidRDefault="0068604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5A93EC" wp14:editId="62E98EB0">
          <wp:simplePos x="0" y="0"/>
          <wp:positionH relativeFrom="rightMargin">
            <wp:posOffset>209550</wp:posOffset>
          </wp:positionH>
          <wp:positionV relativeFrom="margin">
            <wp:posOffset>2710180</wp:posOffset>
          </wp:positionV>
          <wp:extent cx="781050" cy="681355"/>
          <wp:effectExtent l="0" t="0" r="0" b="4445"/>
          <wp:wrapSquare wrapText="bothSides"/>
          <wp:docPr id="1" name="Imagen 1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7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encilGrayscale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681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0E"/>
    <w:rsid w:val="00190A01"/>
    <w:rsid w:val="004C0452"/>
    <w:rsid w:val="00686049"/>
    <w:rsid w:val="00B4600E"/>
    <w:rsid w:val="00D15461"/>
    <w:rsid w:val="00D4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1E478"/>
  <w15:chartTrackingRefBased/>
  <w15:docId w15:val="{7C4EC988-82B0-4ECE-9E81-106D2E75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00E"/>
    <w:pPr>
      <w:spacing w:line="256" w:lineRule="auto"/>
      <w:jc w:val="both"/>
    </w:pPr>
    <w:rPr>
      <w:rFonts w:ascii="Arial" w:hAnsi="Arial" w:cs="Arial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6049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 w:cstheme="minorBidi"/>
      <w:kern w:val="0"/>
      <w:sz w:val="22"/>
      <w:szCs w:val="22"/>
      <w:lang w:val="es-CO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86049"/>
  </w:style>
  <w:style w:type="paragraph" w:styleId="Piedepgina">
    <w:name w:val="footer"/>
    <w:basedOn w:val="Normal"/>
    <w:link w:val="PiedepginaCar"/>
    <w:uiPriority w:val="99"/>
    <w:unhideWhenUsed/>
    <w:rsid w:val="00686049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 w:cstheme="minorBidi"/>
      <w:kern w:val="0"/>
      <w:sz w:val="22"/>
      <w:szCs w:val="22"/>
      <w:lang w:val="es-CO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6049"/>
  </w:style>
  <w:style w:type="paragraph" w:styleId="NormalWeb">
    <w:name w:val="Normal (Web)"/>
    <w:basedOn w:val="Normal"/>
    <w:uiPriority w:val="99"/>
    <w:unhideWhenUsed/>
    <w:rsid w:val="00B460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val="es-CO"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460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VO%20MARTINEZ\Documents\Plantilla_RexScan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Plantilla_RexScan2</Template>
  <TotalTime>2</TotalTime>
  <Pages>7</Pages>
  <Words>1254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MARTINEZ</dc:creator>
  <cp:keywords/>
  <dc:description/>
  <cp:lastModifiedBy>Gustavo Adolfo Martinez Navarro</cp:lastModifiedBy>
  <cp:revision>1</cp:revision>
  <dcterms:created xsi:type="dcterms:W3CDTF">2025-04-07T05:50:00Z</dcterms:created>
  <dcterms:modified xsi:type="dcterms:W3CDTF">2025-04-07T06:30:00Z</dcterms:modified>
</cp:coreProperties>
</file>