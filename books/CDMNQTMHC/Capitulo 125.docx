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72300" w14:textId="77777777" w:rsidR="00EE15BA" w:rsidRDefault="00EE15BA" w:rsidP="00EE15BA">
      <w:pPr>
        <w:jc w:val="center"/>
        <w:rPr>
          <w:rFonts w:ascii="Cooper Black" w:hAnsi="Cooper Black"/>
          <w:sz w:val="40"/>
          <w:szCs w:val="40"/>
        </w:rPr>
      </w:pPr>
      <w:r>
        <w:rPr>
          <w:rFonts w:ascii="Cooper Black" w:hAnsi="Cooper Black"/>
          <w:sz w:val="40"/>
          <w:szCs w:val="40"/>
        </w:rPr>
        <w:t>¡Cállate, dragón malvado! No quiero tener más hijos contigo</w:t>
      </w:r>
    </w:p>
    <w:p w14:paraId="43C6866D" w14:textId="77777777" w:rsidR="00EE15BA" w:rsidRDefault="00EE15BA" w:rsidP="00EE15BA">
      <w:pPr>
        <w:jc w:val="center"/>
        <w:rPr>
          <w:rFonts w:ascii="Cooper Black" w:hAnsi="Cooper Black"/>
          <w:sz w:val="40"/>
          <w:szCs w:val="40"/>
        </w:rPr>
      </w:pPr>
      <w:r>
        <w:rPr>
          <w:rFonts w:ascii="Cooper Black" w:hAnsi="Cooper Black"/>
          <w:sz w:val="40"/>
          <w:szCs w:val="40"/>
        </w:rPr>
        <w:t>V1</w:t>
      </w:r>
    </w:p>
    <w:p w14:paraId="132D8316"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Style w:val="Textoennegrita"/>
          <w:rFonts w:ascii="Cooper Black" w:hAnsi="Cooper Black"/>
          <w:b w:val="0"/>
          <w:bCs w:val="0"/>
          <w:color w:val="222222"/>
          <w:sz w:val="28"/>
          <w:szCs w:val="28"/>
        </w:rPr>
        <w:t>Capítulo 125: ¿Entiendes el significado de ser un híbrido de humano y dragón?</w:t>
      </w:r>
    </w:p>
    <w:p w14:paraId="540AADFF"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Pronto llegó el día en que Muen despertaría a sus poderes elementales inherentes.</w:t>
      </w:r>
    </w:p>
    <w:p w14:paraId="38C1E2A8"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La pareja llevaba mucho tiempo esperando este día con impaciencia.</w:t>
      </w:r>
    </w:p>
    <w:p w14:paraId="01212AC4"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Alta inteligencia emocional: este día determinará la trayectoria de crecimiento futuro de Muen.</w:t>
      </w:r>
    </w:p>
    <w:p w14:paraId="70724B9C"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Baja inteligencia emocional: ¿Seguir a papá o a mamá? ¡Todo depende del día!</w:t>
      </w:r>
    </w:p>
    <w:p w14:paraId="6BCB9888"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Sabiendo que hoy era el día del despertar, la pareja comenzó a competir tan pronto como se conocieron por la mañana.</w:t>
      </w:r>
    </w:p>
    <w:p w14:paraId="7CA77E55"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“Buenos días, hace muy buen tiempo”, saludó cálidamente León.</w:t>
      </w:r>
    </w:p>
    <w:p w14:paraId="40A6767E"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Rosvitha lo miró con picardía. «De hecho, me estás saludando con mucha iniciativa. Pareces estar de buen humor».</w:t>
      </w:r>
    </w:p>
    <w:p w14:paraId="4D1CA41A"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—Claro, porque Muen está a punto de despertar el mismo elemento mágico que su padre. Naturalmente, estoy de buen humor.</w:t>
      </w:r>
    </w:p>
    <w:p w14:paraId="5ED05B9A"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Rosvitha se cruzó de brazos y resopló: «El despertar de Muen sin duda será del elemento fuego. Los genes del clan dragón son mucho más fuertes de lo que crees».</w:t>
      </w:r>
    </w:p>
    <w:p w14:paraId="7A56FAD5"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León se encogió de hombros con indiferencia. «Bueno, si tus genes de dragón son tan poderosos, ¿por qué Noia sigue siendo del elemento rayo?»</w:t>
      </w:r>
    </w:p>
    <w:p w14:paraId="75E1C00D"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lastRenderedPageBreak/>
        <w:t>“Es una cuestión de probabilidad”.</w:t>
      </w:r>
    </w:p>
    <w:p w14:paraId="7091AA88"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"Hmph, cuando veas el símbolo del elemento rayo iluminarse en la matriz del despertar de Muen más tarde, veamos si tu boca sigue siendo tan dura como ahora".</w:t>
      </w:r>
    </w:p>
    <w:p w14:paraId="1F480E55"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"Espera y verás."</w:t>
      </w:r>
    </w:p>
    <w:p w14:paraId="2A5A8E26"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La pareja caminaba lado a lado por el pasillo, uno con las manos en los bolsillos y el otro con los brazos cruzados, pareciendo muy cercanos e íntimos, pero en realidad, simplemente no querían que otros escucharan sus discusiones.</w:t>
      </w:r>
    </w:p>
    <w:p w14:paraId="6F0C1547"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León persistió en creer que Muen despertaría al elemento rayo como Noia.</w:t>
      </w:r>
    </w:p>
    <w:p w14:paraId="3D993DF4"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Si ese fuera el caso, entonces el hecho de que ambas hijas se parezcan tanto a su padre sería sin duda el episodio más desgarrador para la madre dragón.</w:t>
      </w:r>
    </w:p>
    <w:p w14:paraId="3AEA888A"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Verás, ¡tus poderosos genes de dragón no son nada comparados con mi cazador de dragones más fuerte! ¿Cómo podrían unos simples humanos derrotar a la línea de sangre de los dragones?</w:t>
      </w:r>
    </w:p>
    <w:p w14:paraId="5284FA3C"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Rosvitha creía que confiar en los poderosos genes del dragón conduciría inevitablemente a su hija menor a despertar el elemento más clásico del fuego.</w:t>
      </w:r>
    </w:p>
    <w:p w14:paraId="5280C369"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“Es solo suerte por ahora, Leon Casmode, no siempre puedes tener suerte”.</w:t>
      </w:r>
    </w:p>
    <w:p w14:paraId="30D57766"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La pareja siguió discutiendo mientras se dirigían al campo de prácticas en el patio trasero. Anna y otros preparaban la matriz del despertar para usarla más tarde.</w:t>
      </w:r>
    </w:p>
    <w:p w14:paraId="08525F3F"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La matriz del despertar se utilizó para detectar el elemento inherente de Muen, que contenía varios elementos de este continente mágico. Al despertar Muen ante uno de ellos, el símbolo elemental correspondiente aparecía sobre la matriz.</w:t>
      </w:r>
    </w:p>
    <w:p w14:paraId="5B1CA989"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lastRenderedPageBreak/>
        <w:t>Y la pequeña protagonista de hoy esperaba nerviosa y emocionada su turno.</w:t>
      </w:r>
    </w:p>
    <w:p w14:paraId="75A0C8B4"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—¡Muen, ven aquí! —León saludó a su preciosa hija.</w:t>
      </w:r>
    </w:p>
    <w:p w14:paraId="34409CB9"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 xml:space="preserve">Al escuchar su voz, </w:t>
      </w:r>
      <w:proofErr w:type="gramStart"/>
      <w:r w:rsidRPr="00FF7519">
        <w:rPr>
          <w:rFonts w:ascii="Cooper Black" w:hAnsi="Cooper Black"/>
          <w:color w:val="222222"/>
          <w:sz w:val="28"/>
          <w:szCs w:val="28"/>
        </w:rPr>
        <w:t>la joven dragón</w:t>
      </w:r>
      <w:proofErr w:type="gramEnd"/>
      <w:r w:rsidRPr="00FF7519">
        <w:rPr>
          <w:rFonts w:ascii="Cooper Black" w:hAnsi="Cooper Black"/>
          <w:color w:val="222222"/>
          <w:sz w:val="28"/>
          <w:szCs w:val="28"/>
        </w:rPr>
        <w:t xml:space="preserve"> inmediatamente miró en su dirección, luego saltó del banco y corrió.</w:t>
      </w:r>
    </w:p>
    <w:p w14:paraId="2DC93E73"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—Mamá, papá... —Se paró frente a la pareja—. Muen está a punto de despertar su elemento inherente...</w:t>
      </w:r>
    </w:p>
    <w:p w14:paraId="1C6D8211"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León se agachó, animándola y acariciándole la cabecita con cariño. "No te pongas nerviosa, relájate y haz lo que papá te enseñó".</w:t>
      </w:r>
    </w:p>
    <w:p w14:paraId="30239A2C"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“Sí, lo sé, papá”.</w:t>
      </w:r>
    </w:p>
    <w:p w14:paraId="60DE5536"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Muen entonces miró a Rosvitha. "Mamá, tú y papá me seguirán cuidando más tarde, ¿verdad?"</w:t>
      </w:r>
    </w:p>
    <w:p w14:paraId="4C77E08B"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Rosvitha también se agachó, sosteniendo la pequeña mano de Muen. "Por supuesto, mamá y papá estarán contigo en cada paso del camino".</w:t>
      </w:r>
    </w:p>
    <w:p w14:paraId="2DEE0BDD"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Aunque ambos esperaban que su hija despertara al mismo elemento que ellos, se mantuvieron firmes en discutir sobre ello.</w:t>
      </w:r>
    </w:p>
    <w:p w14:paraId="2049EF2F"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Pero, sobre todo, fue por preocupación y cuidado como padres. Y ambos estaban felices de que Muen despertara a su elemento innato con poco más de un año.</w:t>
      </w:r>
    </w:p>
    <w:p w14:paraId="4F69A601"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Verás, los dragones jóvenes normales no lograrían esto hasta los dos o tres años. Solo se puede decir que Muen realmente estuvo a la altura de ser la hermana pequeña del genio Rey del Pergamino.</w:t>
      </w:r>
    </w:p>
    <w:p w14:paraId="23125C97"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 xml:space="preserve">Cuando quiere ser linda y juguetona, lo hace, pero cuando quiere rodar, tiene un don natural. ¡Todos los miembros de nuestra familia </w:t>
      </w:r>
      <w:proofErr w:type="spellStart"/>
      <w:r w:rsidRPr="00FF7519">
        <w:rPr>
          <w:rFonts w:ascii="Cooper Black" w:hAnsi="Cooper Black"/>
          <w:color w:val="222222"/>
          <w:sz w:val="28"/>
          <w:szCs w:val="28"/>
        </w:rPr>
        <w:t>Melkvi</w:t>
      </w:r>
      <w:proofErr w:type="spellEnd"/>
      <w:r w:rsidRPr="00FF7519">
        <w:rPr>
          <w:rFonts w:ascii="Cooper Black" w:hAnsi="Cooper Black"/>
          <w:color w:val="222222"/>
          <w:sz w:val="28"/>
          <w:szCs w:val="28"/>
        </w:rPr>
        <w:t xml:space="preserve"> tienen talento!</w:t>
      </w:r>
    </w:p>
    <w:p w14:paraId="1276D9BC"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lastRenderedPageBreak/>
        <w:t>Tras charlar un rato, Anna se acercó. «Su Majestad, Su Alteza, el conjunto de despertar de la Princesa Muen está listo, y podemos empezar en cualquier momento».</w:t>
      </w:r>
    </w:p>
    <w:p w14:paraId="748BC2B5"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Rosvitha respondió y luego miró a Muen. «Adelante, Muen. Mamá y papá estarán aquí todo el tiempo».</w:t>
      </w:r>
    </w:p>
    <w:p w14:paraId="30B9898C"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“Sí.” Muen asintió vigorosamente.</w:t>
      </w:r>
    </w:p>
    <w:p w14:paraId="58DE99FF"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“Buena suerte.” León acarició suavemente la mejilla de su hija para animarla.</w:t>
      </w:r>
    </w:p>
    <w:p w14:paraId="6EC6B92E"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Muen asintió nuevamente, luego, tomado de la mano de Anna, caminó hacia la formación del despertar.</w:t>
      </w:r>
    </w:p>
    <w:p w14:paraId="58BB08FA"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León y Rosvitha también se pusieron de pie, y la pareja se miró y luego se rieron al unísono con gran comprensión tácita.</w:t>
      </w:r>
    </w:p>
    <w:p w14:paraId="1A5454FC"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León: "El despertar de Muen—"</w:t>
      </w:r>
    </w:p>
    <w:p w14:paraId="304D0C2F"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Rosvitha: “Sin duda…”</w:t>
      </w:r>
    </w:p>
    <w:p w14:paraId="16D9293D"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“¡Elemento Rayo/Fuego!”</w:t>
      </w:r>
    </w:p>
    <w:p w14:paraId="240FCB8C"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Este crucial enfrentamiento familiar, que había durado medio mes, finalmente estaba a punto de llegar a su conclusión definitiva.</w:t>
      </w:r>
    </w:p>
    <w:p w14:paraId="0D009127"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León y Rosvitha apartaron la mirada, concentrando toda su atención en Muen, que se encontraba en la formación que despertaba. Las criadas formaron un semicírculo a su alrededor, listas para actuar en cualquier momento.</w:t>
      </w:r>
    </w:p>
    <w:p w14:paraId="69CD5018"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Aunque el proceso de despertar su elemento inherente representaba poco peligro, después de todo, era la primera vez que la Princesa Muen usaría magia, por lo que no había daño en cuidarla.</w:t>
      </w:r>
    </w:p>
    <w:p w14:paraId="04869B23"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—Su Alteza, comencemos cuando esté lista —dijo Anna desde fuera del grupo.</w:t>
      </w:r>
    </w:p>
    <w:p w14:paraId="3AFA4F34"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"Bueno."</w:t>
      </w:r>
    </w:p>
    <w:p w14:paraId="2FBD4E4A"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lastRenderedPageBreak/>
        <w:t>Muen respiró hondo dos veces para relajarse. Luego, cerró los ojos y, siguiendo las enseñanzas de su padre, fusionó lentamente su fuerza física y mental para generar magia.</w:t>
      </w:r>
    </w:p>
    <w:p w14:paraId="0C7142E7"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Una ola invisible de energía emanó de ella, levantando suavemente su ropa y cabello mientras giraba a su alrededor. El conjunto de despertares bajo ella comenzó a resonar, sus intrincados patrones brillando con luz dorada.</w:t>
      </w:r>
    </w:p>
    <w:p w14:paraId="70205F79"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“El proceso de condensación mágica está yendo sin problemas”, comentó León mientras observaba a Muen envuelto gradualmente por la luz de la matriz.</w:t>
      </w:r>
    </w:p>
    <w:p w14:paraId="24FB90B5"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“Normalmente, se necesitan varios intentos para condensar magia con éxito por primera vez, pero Muen logró hacerlo en un solo intento”.</w:t>
      </w:r>
    </w:p>
    <w:p w14:paraId="61EB2B05"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Rosvitha murmuró que estaba de acuerdo con la evaluación de León.</w:t>
      </w:r>
    </w:p>
    <w:p w14:paraId="15DE52A9"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El siguiente fue el segundo paso: liberar la magia condensada de forma natural a través de los circuitos mágicos del cuerpo.</w:t>
      </w:r>
    </w:p>
    <w:p w14:paraId="0D15C9D5"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Muen sintió en silencio la oleada de magia, que parecía agua fluyendo, penetrante e implacable. Tuvo que guiarla a través de sus circuitos mágicos para liberarla.</w:t>
      </w:r>
    </w:p>
    <w:p w14:paraId="17EC98D8"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Las técnicas que su padre le había enseñado eran muy detalladas y efectivas, haciendo que el proceso de guiar la magia fluyera sin problemas para Muen.</w:t>
      </w:r>
    </w:p>
    <w:p w14:paraId="6AB04D3D"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Luego, cuando la matriz del despertar aceptó la magia de Muen, inmediatamente reveló el símbolo elemental correspondiente.</w:t>
      </w:r>
    </w:p>
    <w:p w14:paraId="089014E6"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Todos, incluidos Leon, Rosvitha y Anna, contuvieron la respiración con anticipación, ansiosos por ver qué poder elemental despertaría la Princesa Muen.</w:t>
      </w:r>
    </w:p>
    <w:p w14:paraId="1A7E7913"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Cuando la magia de Muen aumentó, tenues arcos de luz roja se extendieron por sus brazos y varias llamas parpadearon a su alrededor.</w:t>
      </w:r>
    </w:p>
    <w:p w14:paraId="00F78641"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lastRenderedPageBreak/>
        <w:t>Los ojos de Rosvitha se iluminaron; ¡ésta era la señal de la manifestación del elemento fuego!</w:t>
      </w:r>
    </w:p>
    <w:p w14:paraId="32E60F81"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Efectivamente, al momento siguiente, el símbolo que representa el elemento fuego apareció sobre la matriz del despertar.</w:t>
      </w:r>
    </w:p>
    <w:p w14:paraId="3EEDA1EE"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Ana aplaudió, y las doncellas expresaron sus felicitaciones una tras otra. De no ser por mantener su imagen de reina, Rosvitha sin duda habría corrido emocionada a abrazar a su amada hija y a colmarla de besos.</w:t>
      </w:r>
    </w:p>
    <w:p w14:paraId="3D69F32D"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Normalmente, el despertar del elemento fuego entre los dragones es bastante común, pero el despertar de Muen esta vez fue muy significativo.</w:t>
      </w:r>
    </w:p>
    <w:p w14:paraId="24A2E110"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La Reina Dragón Plateada se giró lentamente para mirar a Leon a su lado. "¿Por qué no sonríes, Leon? ¡Vamos, sonríe!"</w:t>
      </w:r>
    </w:p>
    <w:p w14:paraId="17A0E2E1"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Nuestra hija ha despertado con éxito. ¿No te alegras?</w:t>
      </w:r>
    </w:p>
    <w:p w14:paraId="122C90D5"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León permaneció en silencio. El silencio en ese momento era ensordecedor.</w:t>
      </w:r>
    </w:p>
    <w:p w14:paraId="52BCEC9B"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Aunque estaba feliz por el exitoso despertar de su hija, aún tenía que soportar de antemano la “felicidad” de Rosvitha.</w:t>
      </w:r>
    </w:p>
    <w:p w14:paraId="34CDDD1C"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 xml:space="preserve">La felicidad en este mundo siempre está equilibrada: si alguien ríe, </w:t>
      </w:r>
      <w:proofErr w:type="gramStart"/>
      <w:r w:rsidRPr="00FF7519">
        <w:rPr>
          <w:rFonts w:ascii="Cooper Black" w:hAnsi="Cooper Black"/>
          <w:color w:val="222222"/>
          <w:sz w:val="28"/>
          <w:szCs w:val="28"/>
        </w:rPr>
        <w:t>otro llora</w:t>
      </w:r>
      <w:proofErr w:type="gramEnd"/>
      <w:r w:rsidRPr="00FF7519">
        <w:rPr>
          <w:rFonts w:ascii="Cooper Black" w:hAnsi="Cooper Black"/>
          <w:color w:val="222222"/>
          <w:sz w:val="28"/>
          <w:szCs w:val="28"/>
        </w:rPr>
        <w:t>. ¿Verdad, Dragon Slayer?</w:t>
      </w:r>
    </w:p>
    <w:p w14:paraId="58A85D1A"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Rosvitha, aprovechando la oportunidad, apoyó su brazo en el hombro de León, luciendo una sonrisa satisfecha.</w:t>
      </w:r>
    </w:p>
    <w:p w14:paraId="4E0897CB"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Te entiendo. Después de todo, has ganado tantas veces, incluso contra nuestra hija mayor. Pero no hay nada que puedas hacer. Esta vez, gano yo.</w:t>
      </w:r>
    </w:p>
    <w:p w14:paraId="3AB42F6C"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Retiró el brazo y le dio una palmadita a Leon en la mejilla. «Muy bien, recupérate. No hay nada que no podamos superar. Ahora, ven conmigo a felicitar a nuestra hija».</w:t>
      </w:r>
    </w:p>
    <w:p w14:paraId="2D8C128F"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“…Espera un minuto.”</w:t>
      </w:r>
    </w:p>
    <w:p w14:paraId="71B0C6FF"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lastRenderedPageBreak/>
        <w:t>¿Qué pasa? ¿No reconoces un símbolo elemental de fuego tan grande?</w:t>
      </w:r>
    </w:p>
    <w:p w14:paraId="25CF16AE"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León levantó lentamente la mano, señalando con el dedo índice a Muen, en el centro de la formación. Una sonrisa de sorpresa y alegría se dibujó en su rostro.</w:t>
      </w:r>
    </w:p>
    <w:p w14:paraId="14A5D65F"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“El despertar… aún no ha terminado.”</w:t>
      </w:r>
    </w:p>
    <w:p w14:paraId="391DC717"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Al oír esto, Rosvitha miró de inmediato hacia la formación. En efecto, como dijo Leon, el despertar de Muen... seguía en curso.</w:t>
      </w:r>
    </w:p>
    <w:p w14:paraId="466B8942"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Vieron que las llamas a su alrededor se disipaban gradualmente y eran reemplazadas por… ¡un relámpago azul parpadeante e impredecible!</w:t>
      </w:r>
    </w:p>
    <w:p w14:paraId="267D82E4"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Las pupilas de Rosvitha se dilataron levemente y la luz que se reflejaba en sus ojos se hizo aún más brillante.</w:t>
      </w:r>
    </w:p>
    <w:p w14:paraId="38133D78"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Para sorpresa de todos, el símbolo elemental de fuego sobre la matriz se fusionó gradualmente con… ¡el elemento rayo!</w:t>
      </w:r>
    </w:p>
    <w:p w14:paraId="5529F9DC" w14:textId="77777777" w:rsidR="00FF7519"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Ya fuera humano o dragón, esta era una escena que solo se veía en libros y textos antiguos.</w:t>
      </w:r>
    </w:p>
    <w:p w14:paraId="321FCBC1" w14:textId="7E86D10C" w:rsidR="00EE15BA" w:rsidRPr="00FF7519" w:rsidRDefault="00FF7519" w:rsidP="00FF7519">
      <w:pPr>
        <w:pStyle w:val="NormalWeb"/>
        <w:shd w:val="clear" w:color="auto" w:fill="FFFFFF"/>
        <w:spacing w:before="255" w:beforeAutospacing="0" w:after="255" w:afterAutospacing="0"/>
        <w:jc w:val="center"/>
        <w:rPr>
          <w:rFonts w:ascii="Cooper Black" w:hAnsi="Cooper Black"/>
          <w:color w:val="222222"/>
          <w:sz w:val="28"/>
          <w:szCs w:val="28"/>
        </w:rPr>
      </w:pPr>
      <w:r w:rsidRPr="00FF7519">
        <w:rPr>
          <w:rFonts w:ascii="Cooper Black" w:hAnsi="Cooper Black"/>
          <w:color w:val="222222"/>
          <w:sz w:val="28"/>
          <w:szCs w:val="28"/>
        </w:rPr>
        <w:t>“El despertar de los gemelos…”</w:t>
      </w:r>
    </w:p>
    <w:p w14:paraId="08D881E2" w14:textId="77777777" w:rsidR="00EE15BA" w:rsidRDefault="00EE15BA" w:rsidP="00EE15BA">
      <w:pPr>
        <w:jc w:val="center"/>
        <w:rPr>
          <w:rFonts w:ascii="Cooper Black" w:hAnsi="Cooper Black"/>
          <w:sz w:val="28"/>
          <w:szCs w:val="28"/>
        </w:rPr>
      </w:pPr>
      <w:r>
        <w:rPr>
          <w:rFonts w:ascii="Cooper Black" w:hAnsi="Cooper Black"/>
          <w:sz w:val="28"/>
          <w:szCs w:val="28"/>
        </w:rPr>
        <w:t>Traducido por:</w:t>
      </w:r>
    </w:p>
    <w:p w14:paraId="74FB7B9D" w14:textId="77777777" w:rsidR="00EE15BA" w:rsidRDefault="00EE15BA" w:rsidP="00EE15BA">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4003E27F"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2ECE2" w14:textId="77777777" w:rsidR="00E5587B" w:rsidRDefault="00E5587B" w:rsidP="00686049">
      <w:pPr>
        <w:spacing w:after="0" w:line="240" w:lineRule="auto"/>
      </w:pPr>
      <w:r>
        <w:separator/>
      </w:r>
    </w:p>
  </w:endnote>
  <w:endnote w:type="continuationSeparator" w:id="0">
    <w:p w14:paraId="024433A4" w14:textId="77777777" w:rsidR="00E5587B" w:rsidRDefault="00E5587B"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CF6B0" w14:textId="77777777" w:rsidR="00E5587B" w:rsidRDefault="00E5587B" w:rsidP="00686049">
      <w:pPr>
        <w:spacing w:after="0" w:line="240" w:lineRule="auto"/>
      </w:pPr>
      <w:r>
        <w:separator/>
      </w:r>
    </w:p>
  </w:footnote>
  <w:footnote w:type="continuationSeparator" w:id="0">
    <w:p w14:paraId="3C17D1D9" w14:textId="77777777" w:rsidR="00E5587B" w:rsidRDefault="00E5587B"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B07AD" w14:textId="77777777" w:rsidR="00686049" w:rsidRDefault="00686049">
    <w:pPr>
      <w:pStyle w:val="Encabezado"/>
    </w:pPr>
    <w:r>
      <w:rPr>
        <w:noProof/>
      </w:rPr>
      <w:drawing>
        <wp:anchor distT="0" distB="0" distL="114300" distR="114300" simplePos="0" relativeHeight="251658240" behindDoc="0" locked="0" layoutInCell="1" allowOverlap="1" wp14:anchorId="07DABE58" wp14:editId="6DC4E0FA">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BA"/>
    <w:rsid w:val="00686049"/>
    <w:rsid w:val="00890FAE"/>
    <w:rsid w:val="00D15461"/>
    <w:rsid w:val="00D47A08"/>
    <w:rsid w:val="00E5587B"/>
    <w:rsid w:val="00EE15BA"/>
    <w:rsid w:val="00FF7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243D0"/>
  <w15:chartTrackingRefBased/>
  <w15:docId w15:val="{45A1F4E6-441C-41D1-9BAC-ACE435E8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5BA"/>
    <w:pPr>
      <w:spacing w:line="256" w:lineRule="auto"/>
      <w:jc w:val="both"/>
    </w:pPr>
    <w:rPr>
      <w:rFonts w:ascii="Arial" w:hAnsi="Arial" w:cs="Arial"/>
      <w:kern w:val="2"/>
      <w:sz w:val="24"/>
      <w:szCs w:val="24"/>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jc w:val="left"/>
    </w:pPr>
    <w:rPr>
      <w:rFonts w:asciiTheme="minorHAnsi" w:hAnsiTheme="minorHAnsi" w:cstheme="minorBidi"/>
      <w:kern w:val="0"/>
      <w:sz w:val="22"/>
      <w:szCs w:val="22"/>
      <w:lang w:val="es-CO"/>
      <w14:ligatures w14:val="none"/>
    </w:r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FF7519"/>
    <w:pPr>
      <w:spacing w:before="100" w:beforeAutospacing="1" w:after="100" w:afterAutospacing="1" w:line="240" w:lineRule="auto"/>
      <w:jc w:val="left"/>
    </w:pPr>
    <w:rPr>
      <w:rFonts w:ascii="Times New Roman" w:eastAsia="Times New Roman" w:hAnsi="Times New Roman" w:cs="Times New Roman"/>
      <w:kern w:val="0"/>
      <w:lang w:val="es-CO" w:eastAsia="es-CO"/>
      <w14:ligatures w14:val="none"/>
    </w:rPr>
  </w:style>
  <w:style w:type="character" w:styleId="Textoennegrita">
    <w:name w:val="Strong"/>
    <w:basedOn w:val="Fuentedeprrafopredeter"/>
    <w:uiPriority w:val="22"/>
    <w:qFormat/>
    <w:rsid w:val="00FF7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888998">
      <w:bodyDiv w:val="1"/>
      <w:marLeft w:val="0"/>
      <w:marRight w:val="0"/>
      <w:marTop w:val="0"/>
      <w:marBottom w:val="0"/>
      <w:divBdr>
        <w:top w:val="none" w:sz="0" w:space="0" w:color="auto"/>
        <w:left w:val="none" w:sz="0" w:space="0" w:color="auto"/>
        <w:bottom w:val="none" w:sz="0" w:space="0" w:color="auto"/>
        <w:right w:val="none" w:sz="0" w:space="0" w:color="auto"/>
      </w:divBdr>
    </w:div>
    <w:div w:id="163086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4</TotalTime>
  <Pages>7</Pages>
  <Words>1424</Words>
  <Characters>7835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2025-04-07T05:51:00Z</dcterms:created>
  <dcterms:modified xsi:type="dcterms:W3CDTF">2025-04-07T06:31:00Z</dcterms:modified>
</cp:coreProperties>
</file>