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205D20" w14:textId="77777777" w:rsidR="001B0F66" w:rsidRPr="00E2503C" w:rsidRDefault="001B0F66" w:rsidP="001B0F66">
      <w:pPr>
        <w:jc w:val="center"/>
        <w:rPr>
          <w:rFonts w:ascii="Cooper Black" w:hAnsi="Cooper Black"/>
          <w:sz w:val="40"/>
          <w:szCs w:val="40"/>
        </w:rPr>
      </w:pPr>
      <w:r w:rsidRPr="00E2503C">
        <w:rPr>
          <w:rFonts w:ascii="Cooper Black" w:hAnsi="Cooper Black"/>
          <w:sz w:val="40"/>
          <w:szCs w:val="40"/>
        </w:rPr>
        <w:t>¡Cállate, dragón malvado! No quiero tener más hijos contigo</w:t>
      </w:r>
    </w:p>
    <w:p w14:paraId="30A18A57" w14:textId="77777777" w:rsidR="001B0F66" w:rsidRPr="00E2503C" w:rsidRDefault="001B0F66" w:rsidP="001B0F66">
      <w:pPr>
        <w:jc w:val="center"/>
        <w:rPr>
          <w:rFonts w:ascii="Cooper Black" w:hAnsi="Cooper Black"/>
          <w:sz w:val="40"/>
          <w:szCs w:val="40"/>
        </w:rPr>
      </w:pPr>
      <w:r w:rsidRPr="00E2503C">
        <w:rPr>
          <w:rFonts w:ascii="Cooper Black" w:hAnsi="Cooper Black"/>
          <w:sz w:val="40"/>
          <w:szCs w:val="40"/>
        </w:rPr>
        <w:t>V1</w:t>
      </w:r>
    </w:p>
    <w:p w14:paraId="1549CF9D" w14:textId="6C3C4F83" w:rsidR="001B0F66" w:rsidRPr="001B0F66" w:rsidRDefault="001B0F66" w:rsidP="001B0F66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1B0F66">
        <w:rPr>
          <w:rStyle w:val="Textoennegrita"/>
          <w:rFonts w:ascii="Cooper Black" w:hAnsi="Cooper Black"/>
          <w:b w:val="0"/>
          <w:bCs w:val="0"/>
          <w:color w:val="222222"/>
          <w:sz w:val="28"/>
          <w:szCs w:val="28"/>
        </w:rPr>
        <w:t>Capítulo 136: Noia: Su negativa es inválida</w:t>
      </w:r>
    </w:p>
    <w:p w14:paraId="4BAE7A66" w14:textId="77777777" w:rsidR="001B0F66" w:rsidRPr="001B0F66" w:rsidRDefault="001B0F66" w:rsidP="001B0F66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1B0F66">
        <w:rPr>
          <w:rFonts w:ascii="Cooper Black" w:hAnsi="Cooper Black"/>
          <w:color w:val="222222"/>
          <w:sz w:val="28"/>
          <w:szCs w:val="28"/>
        </w:rPr>
        <w:t>“Te sugiero que vivan juntos.”</w:t>
      </w:r>
    </w:p>
    <w:p w14:paraId="7F9A7604" w14:textId="77777777" w:rsidR="001B0F66" w:rsidRPr="001B0F66" w:rsidRDefault="001B0F66" w:rsidP="001B0F66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1B0F66">
        <w:rPr>
          <w:rFonts w:ascii="Cooper Black" w:hAnsi="Cooper Black"/>
          <w:color w:val="222222"/>
          <w:sz w:val="28"/>
          <w:szCs w:val="28"/>
        </w:rPr>
        <w:t>Menos de veinticuatro horas después de que la Reina Dragón Plateada sentenciara a su prisionero, Leon Casmode, con la regla doméstica de "no entrar a mi habitación después de las siete", su hija mayor, Noia, hizo la sugerencia anterior.</w:t>
      </w:r>
    </w:p>
    <w:p w14:paraId="63AE64EC" w14:textId="77777777" w:rsidR="001B0F66" w:rsidRPr="001B0F66" w:rsidRDefault="001B0F66" w:rsidP="001B0F66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1B0F66">
        <w:rPr>
          <w:rFonts w:ascii="Cooper Black" w:hAnsi="Cooper Black"/>
          <w:color w:val="222222"/>
          <w:sz w:val="28"/>
          <w:szCs w:val="28"/>
        </w:rPr>
        <w:t>Rosvitha pensó: «Cariño, apenas tienes un año y ya llevas la contraria a mamá. ¿Qué es esto? ¿Intentas usurpar el trono?».</w:t>
      </w:r>
    </w:p>
    <w:p w14:paraId="34629A1C" w14:textId="77777777" w:rsidR="001B0F66" w:rsidRPr="001B0F66" w:rsidRDefault="001B0F66" w:rsidP="001B0F66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1B0F66">
        <w:rPr>
          <w:rFonts w:ascii="Cooper Black" w:hAnsi="Cooper Black"/>
          <w:color w:val="222222"/>
          <w:sz w:val="28"/>
          <w:szCs w:val="28"/>
        </w:rPr>
        <w:t>Pero retrocedamos un poco más de diez minutos.</w:t>
      </w:r>
    </w:p>
    <w:p w14:paraId="45BEFEFC" w14:textId="77777777" w:rsidR="001B0F66" w:rsidRPr="001B0F66" w:rsidRDefault="001B0F66" w:rsidP="001B0F66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1B0F66">
        <w:rPr>
          <w:rFonts w:ascii="Cooper Black" w:hAnsi="Cooper Black"/>
          <w:color w:val="222222"/>
          <w:sz w:val="28"/>
          <w:szCs w:val="28"/>
        </w:rPr>
        <w:t xml:space="preserve">Hoy era viernes, y Noia regresó a casa de la Academia St. </w:t>
      </w:r>
      <w:proofErr w:type="spellStart"/>
      <w:r w:rsidRPr="001B0F66">
        <w:rPr>
          <w:rFonts w:ascii="Cooper Black" w:hAnsi="Cooper Black"/>
          <w:color w:val="222222"/>
          <w:sz w:val="28"/>
          <w:szCs w:val="28"/>
        </w:rPr>
        <w:t>Hys</w:t>
      </w:r>
      <w:proofErr w:type="spellEnd"/>
      <w:r w:rsidRPr="001B0F66">
        <w:rPr>
          <w:rFonts w:ascii="Cooper Black" w:hAnsi="Cooper Black"/>
          <w:color w:val="222222"/>
          <w:sz w:val="28"/>
          <w:szCs w:val="28"/>
        </w:rPr>
        <w:t xml:space="preserve"> después de clases. Tras intercambiar cariñosos saludos con su hermana, llegó la hora de la cena familiar semanal para la familia de cuatro.</w:t>
      </w:r>
    </w:p>
    <w:p w14:paraId="4B48E915" w14:textId="77777777" w:rsidR="001B0F66" w:rsidRPr="001B0F66" w:rsidRDefault="001B0F66" w:rsidP="001B0F66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1B0F66">
        <w:rPr>
          <w:rFonts w:ascii="Cooper Black" w:hAnsi="Cooper Black"/>
          <w:color w:val="222222"/>
          <w:sz w:val="28"/>
          <w:szCs w:val="28"/>
        </w:rPr>
        <w:t>Como la pareja había acordado informar a sus hijas sobre la inminente llegada de su segundo hijo, intercambiaron un sutil gesto antes de la cena.</w:t>
      </w:r>
    </w:p>
    <w:p w14:paraId="472294CF" w14:textId="77777777" w:rsidR="001B0F66" w:rsidRPr="001B0F66" w:rsidRDefault="001B0F66" w:rsidP="001B0F66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1B0F66">
        <w:rPr>
          <w:rFonts w:ascii="Cooper Black" w:hAnsi="Cooper Black"/>
          <w:color w:val="222222"/>
          <w:sz w:val="28"/>
          <w:szCs w:val="28"/>
        </w:rPr>
        <w:t>Esta fue la señal para iniciar la conversación prevista.</w:t>
      </w:r>
    </w:p>
    <w:p w14:paraId="14B39C4C" w14:textId="77777777" w:rsidR="001B0F66" w:rsidRPr="001B0F66" w:rsidRDefault="001B0F66" w:rsidP="001B0F66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1B0F66">
        <w:rPr>
          <w:rFonts w:ascii="Cooper Black" w:hAnsi="Cooper Black"/>
          <w:color w:val="222222"/>
          <w:sz w:val="28"/>
          <w:szCs w:val="28"/>
        </w:rPr>
        <w:t>Después de la discusión previa, decidieron darle la noticia a Muen primero.</w:t>
      </w:r>
    </w:p>
    <w:p w14:paraId="497FD3F2" w14:textId="77777777" w:rsidR="001B0F66" w:rsidRPr="001B0F66" w:rsidRDefault="001B0F66" w:rsidP="001B0F66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1B0F66">
        <w:rPr>
          <w:rFonts w:ascii="Cooper Black" w:hAnsi="Cooper Black"/>
          <w:color w:val="222222"/>
          <w:sz w:val="28"/>
          <w:szCs w:val="28"/>
        </w:rPr>
        <w:t>“Muen”, León llamó suavemente el nombre de su hija menor.</w:t>
      </w:r>
    </w:p>
    <w:p w14:paraId="47F2B791" w14:textId="77777777" w:rsidR="001B0F66" w:rsidRPr="001B0F66" w:rsidRDefault="001B0F66" w:rsidP="001B0F66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1B0F66">
        <w:rPr>
          <w:rFonts w:ascii="Cooper Black" w:hAnsi="Cooper Black"/>
          <w:color w:val="222222"/>
          <w:sz w:val="28"/>
          <w:szCs w:val="28"/>
        </w:rPr>
        <w:t>El dragón peludo levantó la cabeza de su delicioso filete; aún tenía algo de carne pegada a las comisuras de la boca. "¿Qué pasa, papi?"</w:t>
      </w:r>
    </w:p>
    <w:p w14:paraId="4579088C" w14:textId="77777777" w:rsidR="001B0F66" w:rsidRPr="001B0F66" w:rsidRDefault="001B0F66" w:rsidP="001B0F66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1B0F66">
        <w:rPr>
          <w:rFonts w:ascii="Cooper Black" w:hAnsi="Cooper Black"/>
          <w:color w:val="222222"/>
          <w:sz w:val="28"/>
          <w:szCs w:val="28"/>
        </w:rPr>
        <w:lastRenderedPageBreak/>
        <w:t>“Ahora que tu hermana va a la escuela y a menudo no está en casa, y a veces mamá y papá tienen cosas que hacer, ¿alguna vez te sientes solo o aburrido?”, preguntó León.</w:t>
      </w:r>
    </w:p>
    <w:p w14:paraId="4F49B8A7" w14:textId="77777777" w:rsidR="001B0F66" w:rsidRPr="001B0F66" w:rsidRDefault="001B0F66" w:rsidP="001B0F66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1B0F66">
        <w:rPr>
          <w:rFonts w:ascii="Cooper Black" w:hAnsi="Cooper Black"/>
          <w:color w:val="222222"/>
          <w:sz w:val="28"/>
          <w:szCs w:val="28"/>
        </w:rPr>
        <w:t>Muen, sosteniendo sus cubiertos, parpadeó con sus hermosos ojos grandes y reflexionó por un momento antes de responder: "No".</w:t>
      </w:r>
    </w:p>
    <w:p w14:paraId="5A3DB7AE" w14:textId="77777777" w:rsidR="001B0F66" w:rsidRPr="001B0F66" w:rsidRDefault="001B0F66" w:rsidP="001B0F66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1B0F66">
        <w:rPr>
          <w:rFonts w:ascii="Cooper Black" w:hAnsi="Cooper Black"/>
          <w:color w:val="222222"/>
          <w:sz w:val="28"/>
          <w:szCs w:val="28"/>
        </w:rPr>
        <w:t>La pareja intercambió una mirada perpleja.</w:t>
      </w:r>
    </w:p>
    <w:p w14:paraId="0CBC8653" w14:textId="77777777" w:rsidR="001B0F66" w:rsidRPr="001B0F66" w:rsidRDefault="001B0F66" w:rsidP="001B0F66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1B0F66">
        <w:rPr>
          <w:rFonts w:ascii="Cooper Black" w:hAnsi="Cooper Black"/>
          <w:color w:val="222222"/>
          <w:sz w:val="28"/>
          <w:szCs w:val="28"/>
        </w:rPr>
        <w:t>Espera, ¿qué? ¿No deberías decir: «Muen sí que está muy aburrida y desearía que alguien la acompañara, llanto, llanto»?</w:t>
      </w:r>
    </w:p>
    <w:p w14:paraId="3779D826" w14:textId="77777777" w:rsidR="001B0F66" w:rsidRPr="001B0F66" w:rsidRDefault="001B0F66" w:rsidP="001B0F66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1B0F66">
        <w:rPr>
          <w:rFonts w:ascii="Cooper Black" w:hAnsi="Cooper Black"/>
          <w:color w:val="222222"/>
          <w:sz w:val="28"/>
          <w:szCs w:val="28"/>
        </w:rPr>
        <w:t xml:space="preserve">Con esto, mamá y papá naturalmente pueden </w:t>
      </w:r>
      <w:proofErr w:type="gramStart"/>
      <w:r w:rsidRPr="001B0F66">
        <w:rPr>
          <w:rFonts w:ascii="Cooper Black" w:hAnsi="Cooper Black"/>
          <w:color w:val="222222"/>
          <w:sz w:val="28"/>
          <w:szCs w:val="28"/>
        </w:rPr>
        <w:t>proceder a darte</w:t>
      </w:r>
      <w:proofErr w:type="gramEnd"/>
      <w:r w:rsidRPr="001B0F66">
        <w:rPr>
          <w:rFonts w:ascii="Cooper Black" w:hAnsi="Cooper Black"/>
          <w:color w:val="222222"/>
          <w:sz w:val="28"/>
          <w:szCs w:val="28"/>
        </w:rPr>
        <w:t xml:space="preserve"> una hermanita o un hermanito.</w:t>
      </w:r>
    </w:p>
    <w:p w14:paraId="5865F3E8" w14:textId="77777777" w:rsidR="001B0F66" w:rsidRPr="001B0F66" w:rsidRDefault="001B0F66" w:rsidP="001B0F66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1B0F66">
        <w:rPr>
          <w:rFonts w:ascii="Cooper Black" w:hAnsi="Cooper Black"/>
          <w:color w:val="222222"/>
          <w:sz w:val="28"/>
          <w:szCs w:val="28"/>
        </w:rPr>
        <w:t>Aunque la respuesta de Muen superó las expectativas de Leon y Rosvitha, ellos, de acuerdo con su principio de respetar a su hija, preguntaron las razones.</w:t>
      </w:r>
    </w:p>
    <w:p w14:paraId="5A4AFDC5" w14:textId="77777777" w:rsidR="001B0F66" w:rsidRPr="001B0F66" w:rsidRDefault="001B0F66" w:rsidP="001B0F66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1B0F66">
        <w:rPr>
          <w:rFonts w:ascii="Cooper Black" w:hAnsi="Cooper Black"/>
          <w:color w:val="222222"/>
          <w:sz w:val="28"/>
          <w:szCs w:val="28"/>
        </w:rPr>
        <w:t>Muen respondió: «Papá, mamá y mi hermana mayor tienen cosas que hacer. No pueden jugar con Muen, pero Muen lo entiende y no se aburrirá. Muen esperará pacientemente a que termines y luego vendrá a buscarte».</w:t>
      </w:r>
    </w:p>
    <w:p w14:paraId="09F65D64" w14:textId="77777777" w:rsidR="001B0F66" w:rsidRPr="001B0F66" w:rsidRDefault="001B0F66" w:rsidP="001B0F66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1B0F66">
        <w:rPr>
          <w:rFonts w:ascii="Cooper Black" w:hAnsi="Cooper Black"/>
          <w:color w:val="222222"/>
          <w:sz w:val="28"/>
          <w:szCs w:val="28"/>
        </w:rPr>
        <w:t>¡Tan comprensivo que supera al noventa y nueve por ciento de los niños de un año en todo el mundo!</w:t>
      </w:r>
    </w:p>
    <w:p w14:paraId="4B696B3E" w14:textId="77777777" w:rsidR="001B0F66" w:rsidRPr="001B0F66" w:rsidRDefault="001B0F66" w:rsidP="001B0F66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1B0F66">
        <w:rPr>
          <w:rFonts w:ascii="Cooper Black" w:hAnsi="Cooper Black"/>
          <w:color w:val="222222"/>
          <w:sz w:val="28"/>
          <w:szCs w:val="28"/>
        </w:rPr>
        <w:t>Pero cariño, no tienes que ser tan comprensiva ahora.</w:t>
      </w:r>
    </w:p>
    <w:p w14:paraId="2643FFEB" w14:textId="77777777" w:rsidR="001B0F66" w:rsidRPr="001B0F66" w:rsidRDefault="001B0F66" w:rsidP="001B0F66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1B0F66">
        <w:rPr>
          <w:rFonts w:ascii="Cooper Black" w:hAnsi="Cooper Black"/>
          <w:color w:val="222222"/>
          <w:sz w:val="28"/>
          <w:szCs w:val="28"/>
        </w:rPr>
        <w:t>¡Mamá y papá realmente quieren darte un pequeño compañero!</w:t>
      </w:r>
    </w:p>
    <w:p w14:paraId="19BD9E69" w14:textId="77777777" w:rsidR="001B0F66" w:rsidRPr="001B0F66" w:rsidRDefault="001B0F66" w:rsidP="001B0F66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1B0F66">
        <w:rPr>
          <w:rFonts w:ascii="Cooper Black" w:hAnsi="Cooper Black"/>
          <w:color w:val="222222"/>
          <w:sz w:val="28"/>
          <w:szCs w:val="28"/>
        </w:rPr>
        <w:t>Al ver que la primera táctica fallaba, la pareja pasó sin problemas a la segunda.</w:t>
      </w:r>
    </w:p>
    <w:p w14:paraId="1A72D2ED" w14:textId="77777777" w:rsidR="001B0F66" w:rsidRPr="001B0F66" w:rsidRDefault="001B0F66" w:rsidP="001B0F66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1B0F66">
        <w:rPr>
          <w:rFonts w:ascii="Cooper Black" w:hAnsi="Cooper Black"/>
          <w:color w:val="222222"/>
          <w:sz w:val="28"/>
          <w:szCs w:val="28"/>
        </w:rPr>
        <w:t>—Entonces, Muen, si es posible, ¿te gustaría que nuestra familia tuviera… otros familiares? Al oír esto, Noia también levantó la cabeza.</w:t>
      </w:r>
    </w:p>
    <w:p w14:paraId="42128B17" w14:textId="77777777" w:rsidR="001B0F66" w:rsidRPr="001B0F66" w:rsidRDefault="001B0F66" w:rsidP="001B0F66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1B0F66">
        <w:rPr>
          <w:rFonts w:ascii="Cooper Black" w:hAnsi="Cooper Black"/>
          <w:color w:val="222222"/>
          <w:sz w:val="28"/>
          <w:szCs w:val="28"/>
        </w:rPr>
        <w:lastRenderedPageBreak/>
        <w:t>La astuta princesa dragón adivinó vagamente lo que mamá y papá iban a decir, pero no lo demostró. Después de todo, parecía que querían empezar con Muen, no con ella.</w:t>
      </w:r>
    </w:p>
    <w:p w14:paraId="5C6EC5A6" w14:textId="77777777" w:rsidR="001B0F66" w:rsidRPr="001B0F66" w:rsidRDefault="001B0F66" w:rsidP="001B0F66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1B0F66">
        <w:rPr>
          <w:rFonts w:ascii="Cooper Black" w:hAnsi="Cooper Black"/>
          <w:color w:val="222222"/>
          <w:sz w:val="28"/>
          <w:szCs w:val="28"/>
        </w:rPr>
        <w:t>Decidió simplemente comer tranquilamente, observar la situación y ver qué trucos podían inventar papá y mamá.</w:t>
      </w:r>
    </w:p>
    <w:p w14:paraId="20A15869" w14:textId="77777777" w:rsidR="001B0F66" w:rsidRPr="001B0F66" w:rsidRDefault="001B0F66" w:rsidP="001B0F66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1B0F66">
        <w:rPr>
          <w:rFonts w:ascii="Cooper Black" w:hAnsi="Cooper Black"/>
          <w:color w:val="222222"/>
          <w:sz w:val="28"/>
          <w:szCs w:val="28"/>
        </w:rPr>
        <w:t>Muen inclinó la cabeza y murmuró: "¿Nuevos miembros de la familia? Claro, claro".</w:t>
      </w:r>
    </w:p>
    <w:p w14:paraId="68C96538" w14:textId="77777777" w:rsidR="001B0F66" w:rsidRPr="001B0F66" w:rsidRDefault="001B0F66" w:rsidP="001B0F66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1B0F66">
        <w:rPr>
          <w:rFonts w:ascii="Cooper Black" w:hAnsi="Cooper Black"/>
          <w:color w:val="222222"/>
          <w:sz w:val="28"/>
          <w:szCs w:val="28"/>
        </w:rPr>
        <w:t>Los ojos de León y Rosvitha se iluminaron. ¡Se abrió una puerta!</w:t>
      </w:r>
    </w:p>
    <w:p w14:paraId="113D1493" w14:textId="77777777" w:rsidR="001B0F66" w:rsidRPr="001B0F66" w:rsidRDefault="001B0F66" w:rsidP="001B0F66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1B0F66">
        <w:rPr>
          <w:rFonts w:ascii="Cooper Black" w:hAnsi="Cooper Black"/>
          <w:color w:val="222222"/>
          <w:sz w:val="28"/>
          <w:szCs w:val="28"/>
        </w:rPr>
        <w:t xml:space="preserve">Pero antes de que Rosvitha pudiera preguntarle a Muen si quería una hermanita o un hermanito, Muen añadió con entusiasmo, llena de anticipación y anhelo: "¡Muen siempre ha querido criar un </w:t>
      </w:r>
      <w:proofErr w:type="spellStart"/>
      <w:r w:rsidRPr="001B0F66">
        <w:rPr>
          <w:rFonts w:ascii="Cooper Black" w:hAnsi="Cooper Black"/>
          <w:color w:val="222222"/>
          <w:sz w:val="28"/>
          <w:szCs w:val="28"/>
        </w:rPr>
        <w:t>slime</w:t>
      </w:r>
      <w:proofErr w:type="spellEnd"/>
      <w:r w:rsidRPr="001B0F66">
        <w:rPr>
          <w:rFonts w:ascii="Cooper Black" w:hAnsi="Cooper Black"/>
          <w:color w:val="222222"/>
          <w:sz w:val="28"/>
          <w:szCs w:val="28"/>
        </w:rPr>
        <w:t>! Papá y mamá, ¿le darían uno a Muen?"</w:t>
      </w:r>
    </w:p>
    <w:p w14:paraId="6F4B0F36" w14:textId="77777777" w:rsidR="001B0F66" w:rsidRPr="001B0F66" w:rsidRDefault="001B0F66" w:rsidP="001B0F66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1B0F66">
        <w:rPr>
          <w:rFonts w:ascii="Cooper Black" w:hAnsi="Cooper Black"/>
          <w:color w:val="222222"/>
          <w:sz w:val="28"/>
          <w:szCs w:val="28"/>
        </w:rPr>
        <w:t>“</w:t>
      </w:r>
      <w:proofErr w:type="spellStart"/>
      <w:r w:rsidRPr="001B0F66">
        <w:rPr>
          <w:rFonts w:ascii="Cooper Black" w:hAnsi="Cooper Black"/>
          <w:color w:val="222222"/>
          <w:sz w:val="28"/>
          <w:szCs w:val="28"/>
        </w:rPr>
        <w:t>Pfft</w:t>
      </w:r>
      <w:proofErr w:type="spellEnd"/>
      <w:r w:rsidRPr="001B0F66">
        <w:rPr>
          <w:rFonts w:ascii="Cooper Black" w:hAnsi="Cooper Black"/>
          <w:color w:val="222222"/>
          <w:sz w:val="28"/>
          <w:szCs w:val="28"/>
        </w:rPr>
        <w:t>—tos tos~ tos tos—” Noia se atragantó con el agua que acababa de beber debido a las palabras de su hermana.</w:t>
      </w:r>
    </w:p>
    <w:p w14:paraId="2D937338" w14:textId="77777777" w:rsidR="001B0F66" w:rsidRPr="001B0F66" w:rsidRDefault="001B0F66" w:rsidP="001B0F66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1B0F66">
        <w:rPr>
          <w:rFonts w:ascii="Cooper Black" w:hAnsi="Cooper Black"/>
          <w:color w:val="222222"/>
          <w:sz w:val="28"/>
          <w:szCs w:val="28"/>
        </w:rPr>
        <w:t>Muen se acercó rápidamente a su hermana. "¿Estás bien, hermana mayor?"</w:t>
      </w:r>
    </w:p>
    <w:p w14:paraId="0CB7F4B4" w14:textId="77777777" w:rsidR="001B0F66" w:rsidRPr="001B0F66" w:rsidRDefault="001B0F66" w:rsidP="001B0F66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1B0F66">
        <w:rPr>
          <w:rFonts w:ascii="Cooper Black" w:hAnsi="Cooper Black"/>
          <w:color w:val="222222"/>
          <w:sz w:val="28"/>
          <w:szCs w:val="28"/>
        </w:rPr>
        <w:t>Noia hizo un gesto con la mano. "Estoy bien... tú sigue escuchando a mamá y papá".</w:t>
      </w:r>
    </w:p>
    <w:p w14:paraId="08334A34" w14:textId="77777777" w:rsidR="001B0F66" w:rsidRPr="001B0F66" w:rsidRDefault="001B0F66" w:rsidP="001B0F66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1B0F66">
        <w:rPr>
          <w:rFonts w:ascii="Cooper Black" w:hAnsi="Cooper Black"/>
          <w:color w:val="222222"/>
          <w:sz w:val="28"/>
          <w:szCs w:val="28"/>
        </w:rPr>
        <w:t>"Oh…"</w:t>
      </w:r>
    </w:p>
    <w:p w14:paraId="32B251D5" w14:textId="77777777" w:rsidR="001B0F66" w:rsidRPr="001B0F66" w:rsidRDefault="001B0F66" w:rsidP="001B0F66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1B0F66">
        <w:rPr>
          <w:rFonts w:ascii="Cooper Black" w:hAnsi="Cooper Black"/>
          <w:color w:val="222222"/>
          <w:sz w:val="28"/>
          <w:szCs w:val="28"/>
        </w:rPr>
        <w:t>Muen volvió la cabeza hacia León y Rosvitha.</w:t>
      </w:r>
    </w:p>
    <w:p w14:paraId="7DFA20E8" w14:textId="77777777" w:rsidR="001B0F66" w:rsidRPr="001B0F66" w:rsidRDefault="001B0F66" w:rsidP="001B0F66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1B0F66">
        <w:rPr>
          <w:rFonts w:ascii="Cooper Black" w:hAnsi="Cooper Black"/>
          <w:color w:val="222222"/>
          <w:sz w:val="28"/>
          <w:szCs w:val="28"/>
        </w:rPr>
        <w:t>Sus expresiones eran similares a las de Noia. Si también hubieran intentado beber, podrían haber escupido aún más agua que Noia.</w:t>
      </w:r>
    </w:p>
    <w:p w14:paraId="7FCD5DE3" w14:textId="77777777" w:rsidR="001B0F66" w:rsidRPr="001B0F66" w:rsidRDefault="001B0F66" w:rsidP="001B0F66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1B0F66">
        <w:rPr>
          <w:rFonts w:ascii="Cooper Black" w:hAnsi="Cooper Black"/>
          <w:color w:val="222222"/>
          <w:sz w:val="28"/>
          <w:szCs w:val="28"/>
        </w:rPr>
        <w:t xml:space="preserve">La diferencia entre un </w:t>
      </w:r>
      <w:proofErr w:type="spellStart"/>
      <w:r w:rsidRPr="001B0F66">
        <w:rPr>
          <w:rFonts w:ascii="Cooper Black" w:hAnsi="Cooper Black"/>
          <w:color w:val="222222"/>
          <w:sz w:val="28"/>
          <w:szCs w:val="28"/>
        </w:rPr>
        <w:t>slime</w:t>
      </w:r>
      <w:proofErr w:type="spellEnd"/>
      <w:r w:rsidRPr="001B0F66">
        <w:rPr>
          <w:rFonts w:ascii="Cooper Black" w:hAnsi="Cooper Black"/>
          <w:color w:val="222222"/>
          <w:sz w:val="28"/>
          <w:szCs w:val="28"/>
        </w:rPr>
        <w:t xml:space="preserve"> y un segundo niño… ¿era demasiado grande?</w:t>
      </w:r>
    </w:p>
    <w:p w14:paraId="0497C62E" w14:textId="77777777" w:rsidR="001B0F66" w:rsidRPr="001B0F66" w:rsidRDefault="001B0F66" w:rsidP="001B0F66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1B0F66">
        <w:rPr>
          <w:rFonts w:ascii="Cooper Black" w:hAnsi="Cooper Black"/>
          <w:color w:val="222222"/>
          <w:sz w:val="28"/>
          <w:szCs w:val="28"/>
        </w:rPr>
        <w:t>De hecho, aunque Muen era comprensiva, su proceso de pensamiento como una dragona de un año todavía era bastante impredecible.</w:t>
      </w:r>
    </w:p>
    <w:p w14:paraId="4D9A77CD" w14:textId="77777777" w:rsidR="001B0F66" w:rsidRPr="001B0F66" w:rsidRDefault="001B0F66" w:rsidP="001B0F66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1B0F66">
        <w:rPr>
          <w:rFonts w:ascii="Cooper Black" w:hAnsi="Cooper Black"/>
          <w:color w:val="222222"/>
          <w:sz w:val="28"/>
          <w:szCs w:val="28"/>
        </w:rPr>
        <w:lastRenderedPageBreak/>
        <w:t xml:space="preserve">Rosvitha frunció los labios y reformuló: "Muen, el nuevo miembro de la familia que mencionamos no es un </w:t>
      </w:r>
      <w:proofErr w:type="spellStart"/>
      <w:r w:rsidRPr="001B0F66">
        <w:rPr>
          <w:rFonts w:ascii="Cooper Black" w:hAnsi="Cooper Black"/>
          <w:color w:val="222222"/>
          <w:sz w:val="28"/>
          <w:szCs w:val="28"/>
        </w:rPr>
        <w:t>slime</w:t>
      </w:r>
      <w:proofErr w:type="spellEnd"/>
      <w:r w:rsidRPr="001B0F66">
        <w:rPr>
          <w:rFonts w:ascii="Cooper Black" w:hAnsi="Cooper Black"/>
          <w:color w:val="222222"/>
          <w:sz w:val="28"/>
          <w:szCs w:val="28"/>
        </w:rPr>
        <w:t>... ni ningún otro tipo de mascota".</w:t>
      </w:r>
    </w:p>
    <w:p w14:paraId="39F2C9F1" w14:textId="77777777" w:rsidR="001B0F66" w:rsidRPr="001B0F66" w:rsidRDefault="001B0F66" w:rsidP="001B0F66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1B0F66">
        <w:rPr>
          <w:rFonts w:ascii="Cooper Black" w:hAnsi="Cooper Black"/>
          <w:color w:val="222222"/>
          <w:sz w:val="28"/>
          <w:szCs w:val="28"/>
        </w:rPr>
        <w:t>Muen se rascó la cabeza. "Cuando preguntaste si Muen se aburriría sin nadie con quien jugar, Muen pensó que le ibas a regalar una mascota".</w:t>
      </w:r>
    </w:p>
    <w:p w14:paraId="3239ED8E" w14:textId="77777777" w:rsidR="001B0F66" w:rsidRPr="001B0F66" w:rsidRDefault="001B0F66" w:rsidP="001B0F66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1B0F66">
        <w:rPr>
          <w:rFonts w:ascii="Cooper Black" w:hAnsi="Cooper Black"/>
          <w:color w:val="222222"/>
          <w:sz w:val="28"/>
          <w:szCs w:val="28"/>
        </w:rPr>
        <w:t>—Bueno, mami y papi, ¿qué intentan decir? Muen siente que se están yendo por las ramas.</w:t>
      </w:r>
    </w:p>
    <w:p w14:paraId="735B339B" w14:textId="77777777" w:rsidR="001B0F66" w:rsidRPr="001B0F66" w:rsidRDefault="001B0F66" w:rsidP="001B0F66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1B0F66">
        <w:rPr>
          <w:rFonts w:ascii="Cooper Black" w:hAnsi="Cooper Black"/>
          <w:color w:val="222222"/>
          <w:sz w:val="28"/>
          <w:szCs w:val="28"/>
        </w:rPr>
        <w:t>Al ver que su hija menor se había dado cuenta de algo, León decidió confesar.</w:t>
      </w:r>
    </w:p>
    <w:p w14:paraId="0CD7A50B" w14:textId="77777777" w:rsidR="001B0F66" w:rsidRPr="001B0F66" w:rsidRDefault="001B0F66" w:rsidP="001B0F66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1B0F66">
        <w:rPr>
          <w:rFonts w:ascii="Cooper Black" w:hAnsi="Cooper Black"/>
          <w:color w:val="222222"/>
          <w:sz w:val="28"/>
          <w:szCs w:val="28"/>
        </w:rPr>
        <w:t>Se lamió los labios y observó la expresión de Muen mientras hablaba: "Es solo que... tu mamá... está embarazada de nuevo".</w:t>
      </w:r>
    </w:p>
    <w:p w14:paraId="47E3417B" w14:textId="77777777" w:rsidR="001B0F66" w:rsidRPr="001B0F66" w:rsidRDefault="001B0F66" w:rsidP="001B0F66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1B0F66">
        <w:rPr>
          <w:rFonts w:ascii="Cooper Black" w:hAnsi="Cooper Black"/>
          <w:color w:val="222222"/>
          <w:sz w:val="28"/>
          <w:szCs w:val="28"/>
        </w:rPr>
        <w:t>En cuanto esas palabras salieron de su boca, ¡el mechón de pelo de Muen se erizó! ¡Y sucedió en un instante!</w:t>
      </w:r>
    </w:p>
    <w:p w14:paraId="7453E525" w14:textId="77777777" w:rsidR="001B0F66" w:rsidRPr="001B0F66" w:rsidRDefault="001B0F66" w:rsidP="001B0F66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1B0F66">
        <w:rPr>
          <w:rFonts w:ascii="Cooper Black" w:hAnsi="Cooper Black"/>
          <w:color w:val="222222"/>
          <w:sz w:val="28"/>
          <w:szCs w:val="28"/>
        </w:rPr>
        <w:t>¡Sus grandes ojos se abrieron de par en par y brillaron! El rostro de la pequeña dragona se llenó de una miríada de expresiones de incredulidad y asombro.</w:t>
      </w:r>
    </w:p>
    <w:p w14:paraId="518AB7FF" w14:textId="77777777" w:rsidR="001B0F66" w:rsidRPr="001B0F66" w:rsidRDefault="001B0F66" w:rsidP="001B0F66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1B0F66">
        <w:rPr>
          <w:rFonts w:ascii="Cooper Black" w:hAnsi="Cooper Black"/>
          <w:color w:val="222222"/>
          <w:sz w:val="28"/>
          <w:szCs w:val="28"/>
        </w:rPr>
        <w:t>De repente el filete en su plato ya no parecía tan apetitoso.</w:t>
      </w:r>
    </w:p>
    <w:p w14:paraId="51C19FB5" w14:textId="77777777" w:rsidR="001B0F66" w:rsidRPr="001B0F66" w:rsidRDefault="001B0F66" w:rsidP="001B0F66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1B0F66">
        <w:rPr>
          <w:rFonts w:ascii="Cooper Black" w:hAnsi="Cooper Black"/>
          <w:color w:val="222222"/>
          <w:sz w:val="28"/>
          <w:szCs w:val="28"/>
        </w:rPr>
        <w:t>Muen se subió a su silla, se apoyó en el borde de la mesa y casi todo su cuerpo cayó sobre Leon y Rosvitha.</w:t>
      </w:r>
    </w:p>
    <w:p w14:paraId="0C18B614" w14:textId="77777777" w:rsidR="001B0F66" w:rsidRPr="001B0F66" w:rsidRDefault="001B0F66" w:rsidP="001B0F66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1B0F66">
        <w:rPr>
          <w:rFonts w:ascii="Cooper Black" w:hAnsi="Cooper Black"/>
          <w:color w:val="222222"/>
          <w:sz w:val="28"/>
          <w:szCs w:val="28"/>
        </w:rPr>
        <w:t>La pareja rápidamente extendió la mano para proteger a su preciosa hija, temerosos de que ella se lanzara de cabeza a la ensalada.</w:t>
      </w:r>
    </w:p>
    <w:p w14:paraId="2B0DD025" w14:textId="77777777" w:rsidR="001B0F66" w:rsidRPr="001B0F66" w:rsidRDefault="001B0F66" w:rsidP="001B0F66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1B0F66">
        <w:rPr>
          <w:rFonts w:ascii="Cooper Black" w:hAnsi="Cooper Black"/>
          <w:color w:val="222222"/>
          <w:sz w:val="28"/>
          <w:szCs w:val="28"/>
        </w:rPr>
        <w:t>¿En serio? ¿Mamá está embarazada de verdad? —preguntó Muen emocionada.</w:t>
      </w:r>
    </w:p>
    <w:p w14:paraId="4BF6DBBB" w14:textId="77777777" w:rsidR="001B0F66" w:rsidRPr="001B0F66" w:rsidRDefault="001B0F66" w:rsidP="001B0F66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1B0F66">
        <w:rPr>
          <w:rFonts w:ascii="Cooper Black" w:hAnsi="Cooper Black"/>
          <w:color w:val="222222"/>
          <w:sz w:val="28"/>
          <w:szCs w:val="28"/>
        </w:rPr>
        <w:t>La cara de Rosvitha se sonrojó, asintió, tocó suavemente su pequeño abdomen y afirmó suavemente: “Sí, mami está embarazada”.</w:t>
      </w:r>
    </w:p>
    <w:p w14:paraId="585868ED" w14:textId="77777777" w:rsidR="001B0F66" w:rsidRPr="001B0F66" w:rsidRDefault="001B0F66" w:rsidP="001B0F66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1B0F66">
        <w:rPr>
          <w:rFonts w:ascii="Cooper Black" w:hAnsi="Cooper Black"/>
          <w:color w:val="222222"/>
          <w:sz w:val="28"/>
          <w:szCs w:val="28"/>
        </w:rPr>
        <w:t>La cola de Muen comenzó a moverse con entusiasmo.</w:t>
      </w:r>
    </w:p>
    <w:p w14:paraId="52BE3DB0" w14:textId="77777777" w:rsidR="001B0F66" w:rsidRPr="001B0F66" w:rsidRDefault="001B0F66" w:rsidP="001B0F66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1B0F66">
        <w:rPr>
          <w:rFonts w:ascii="Cooper Black" w:hAnsi="Cooper Black"/>
          <w:color w:val="222222"/>
          <w:sz w:val="28"/>
          <w:szCs w:val="28"/>
        </w:rPr>
        <w:t>"¡Genial!"</w:t>
      </w:r>
    </w:p>
    <w:p w14:paraId="675170DC" w14:textId="77777777" w:rsidR="001B0F66" w:rsidRPr="001B0F66" w:rsidRDefault="001B0F66" w:rsidP="001B0F66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1B0F66">
        <w:rPr>
          <w:rFonts w:ascii="Cooper Black" w:hAnsi="Cooper Black"/>
          <w:color w:val="222222"/>
          <w:sz w:val="28"/>
          <w:szCs w:val="28"/>
        </w:rPr>
        <w:lastRenderedPageBreak/>
        <w:t>Al ver la reacción de su hija, la pareja respiró aliviada. Pensaron que le sería difícil aceptarlo, ya que no todos los niños aceptan fácilmente la idea de tener un hermano o hermana menor, por muy buenos o comprensivos que sean.</w:t>
      </w:r>
    </w:p>
    <w:p w14:paraId="3A63A5A7" w14:textId="77777777" w:rsidR="001B0F66" w:rsidRPr="001B0F66" w:rsidRDefault="001B0F66" w:rsidP="001B0F66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1B0F66">
        <w:rPr>
          <w:rFonts w:ascii="Cooper Black" w:hAnsi="Cooper Black"/>
          <w:color w:val="222222"/>
          <w:sz w:val="28"/>
          <w:szCs w:val="28"/>
        </w:rPr>
        <w:t>Pero afortunadamente, la reacción de Muen pareció bastante genuina, lo que alivió un poco sus preocupaciones.</w:t>
      </w:r>
    </w:p>
    <w:p w14:paraId="1BD6C991" w14:textId="77777777" w:rsidR="001B0F66" w:rsidRPr="001B0F66" w:rsidRDefault="001B0F66" w:rsidP="001B0F66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1B0F66">
        <w:rPr>
          <w:rFonts w:ascii="Cooper Black" w:hAnsi="Cooper Black"/>
          <w:color w:val="222222"/>
          <w:sz w:val="28"/>
          <w:szCs w:val="28"/>
        </w:rPr>
        <w:t>O eso creían.</w:t>
      </w:r>
    </w:p>
    <w:p w14:paraId="19FF879C" w14:textId="77777777" w:rsidR="001B0F66" w:rsidRPr="001B0F66" w:rsidRDefault="001B0F66" w:rsidP="001B0F66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1B0F66">
        <w:rPr>
          <w:rFonts w:ascii="Cooper Black" w:hAnsi="Cooper Black"/>
          <w:color w:val="222222"/>
          <w:sz w:val="28"/>
          <w:szCs w:val="28"/>
        </w:rPr>
        <w:t>Antes de que pudieran relajarse por completo, escucharon a Muen continuar: "Entonces Muen también quiere..."</w:t>
      </w:r>
    </w:p>
    <w:p w14:paraId="7B022D88" w14:textId="77777777" w:rsidR="001B0F66" w:rsidRPr="001B0F66" w:rsidRDefault="001B0F66" w:rsidP="001B0F66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1B0F66">
        <w:rPr>
          <w:rFonts w:ascii="Cooper Black" w:hAnsi="Cooper Black"/>
          <w:color w:val="222222"/>
          <w:sz w:val="28"/>
          <w:szCs w:val="28"/>
        </w:rPr>
        <w:t>"¿Quiere?"</w:t>
      </w:r>
    </w:p>
    <w:p w14:paraId="1D99ADA6" w14:textId="77777777" w:rsidR="001B0F66" w:rsidRPr="001B0F66" w:rsidRDefault="001B0F66" w:rsidP="001B0F66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1B0F66">
        <w:rPr>
          <w:rFonts w:ascii="Cooper Black" w:hAnsi="Cooper Black"/>
          <w:color w:val="222222"/>
          <w:sz w:val="28"/>
          <w:szCs w:val="28"/>
        </w:rPr>
        <w:t xml:space="preserve">¡También quiere una hermana mayor! </w:t>
      </w:r>
      <w:r w:rsidRPr="001B0F66">
        <w:rPr>
          <w:rFonts w:ascii="Segoe UI Symbol" w:hAnsi="Segoe UI Symbol" w:cs="Segoe UI Symbol"/>
          <w:color w:val="222222"/>
          <w:sz w:val="28"/>
          <w:szCs w:val="28"/>
        </w:rPr>
        <w:t>✪</w:t>
      </w:r>
      <w:r w:rsidRPr="001B0F66">
        <w:rPr>
          <w:rFonts w:ascii="Cambria" w:hAnsi="Cambria" w:cs="Cambria"/>
          <w:color w:val="222222"/>
          <w:sz w:val="28"/>
          <w:szCs w:val="28"/>
        </w:rPr>
        <w:t>ω</w:t>
      </w:r>
      <w:r w:rsidRPr="001B0F66">
        <w:rPr>
          <w:rFonts w:ascii="Segoe UI Symbol" w:hAnsi="Segoe UI Symbol" w:cs="Segoe UI Symbol"/>
          <w:color w:val="222222"/>
          <w:sz w:val="28"/>
          <w:szCs w:val="28"/>
        </w:rPr>
        <w:t>✪</w:t>
      </w:r>
    </w:p>
    <w:p w14:paraId="2BA77ADE" w14:textId="77777777" w:rsidR="001B0F66" w:rsidRPr="001B0F66" w:rsidRDefault="001B0F66" w:rsidP="001B0F66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1B0F66">
        <w:rPr>
          <w:rFonts w:ascii="Cooper Black" w:hAnsi="Cooper Black"/>
          <w:color w:val="222222"/>
          <w:sz w:val="28"/>
          <w:szCs w:val="28"/>
        </w:rPr>
        <w:t>Rosvitha: “…”</w:t>
      </w:r>
    </w:p>
    <w:p w14:paraId="53216E04" w14:textId="77777777" w:rsidR="001B0F66" w:rsidRPr="001B0F66" w:rsidRDefault="001B0F66" w:rsidP="001B0F66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1B0F66">
        <w:rPr>
          <w:rFonts w:ascii="Cooper Black" w:hAnsi="Cooper Black"/>
          <w:color w:val="222222"/>
          <w:sz w:val="28"/>
          <w:szCs w:val="28"/>
        </w:rPr>
        <w:t>León: “…”</w:t>
      </w:r>
    </w:p>
    <w:p w14:paraId="4486615A" w14:textId="77777777" w:rsidR="001B0F66" w:rsidRPr="001B0F66" w:rsidRDefault="001B0F66" w:rsidP="001B0F66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1B0F66">
        <w:rPr>
          <w:rFonts w:ascii="Cooper Black" w:hAnsi="Cooper Black"/>
          <w:color w:val="222222"/>
          <w:sz w:val="28"/>
          <w:szCs w:val="28"/>
        </w:rPr>
        <w:t>Noia: “La obsesión entre hermanos es real, lo entiendo”.</w:t>
      </w:r>
    </w:p>
    <w:p w14:paraId="725181A0" w14:textId="77777777" w:rsidR="001B0F66" w:rsidRPr="001B0F66" w:rsidRDefault="001B0F66" w:rsidP="001B0F66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1B0F66">
        <w:rPr>
          <w:rFonts w:ascii="Cooper Black" w:hAnsi="Cooper Black"/>
          <w:color w:val="222222"/>
          <w:sz w:val="28"/>
          <w:szCs w:val="28"/>
        </w:rPr>
        <w:t>León se dio cuenta de que quizá se había centrado demasiado en enseñarle a su hija habilidades prácticas y había pasado por alto algunas lecciones básicas de sentido común.</w:t>
      </w:r>
    </w:p>
    <w:p w14:paraId="3BE6BF5A" w14:textId="77777777" w:rsidR="001B0F66" w:rsidRPr="001B0F66" w:rsidRDefault="001B0F66" w:rsidP="001B0F66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1B0F66">
        <w:rPr>
          <w:rFonts w:ascii="Cooper Black" w:hAnsi="Cooper Black"/>
          <w:color w:val="222222"/>
          <w:sz w:val="28"/>
          <w:szCs w:val="28"/>
        </w:rPr>
        <w:t xml:space="preserve">Por lo tanto, Muen podría haber tenido la impresión de </w:t>
      </w:r>
      <w:proofErr w:type="gramStart"/>
      <w:r w:rsidRPr="001B0F66">
        <w:rPr>
          <w:rFonts w:ascii="Cooper Black" w:hAnsi="Cooper Black"/>
          <w:color w:val="222222"/>
          <w:sz w:val="28"/>
          <w:szCs w:val="28"/>
        </w:rPr>
        <w:t>que</w:t>
      </w:r>
      <w:proofErr w:type="gramEnd"/>
      <w:r w:rsidRPr="001B0F66">
        <w:rPr>
          <w:rFonts w:ascii="Cooper Black" w:hAnsi="Cooper Black"/>
          <w:color w:val="222222"/>
          <w:sz w:val="28"/>
          <w:szCs w:val="28"/>
        </w:rPr>
        <w:t xml:space="preserve"> si deseaba algo, su madre podría simplemente concedérselo.</w:t>
      </w:r>
    </w:p>
    <w:p w14:paraId="1E47ACA6" w14:textId="77777777" w:rsidR="001B0F66" w:rsidRPr="001B0F66" w:rsidRDefault="001B0F66" w:rsidP="001B0F66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1B0F66">
        <w:rPr>
          <w:rFonts w:ascii="Cooper Black" w:hAnsi="Cooper Black"/>
          <w:color w:val="222222"/>
          <w:sz w:val="28"/>
          <w:szCs w:val="28"/>
        </w:rPr>
        <w:t>Si eso fuera cierto, León habría ordenado una “Joven Rosvitha” a la madre dragón hace mucho tiempo.</w:t>
      </w:r>
    </w:p>
    <w:p w14:paraId="3EB724B0" w14:textId="77777777" w:rsidR="001B0F66" w:rsidRPr="001B0F66" w:rsidRDefault="001B0F66" w:rsidP="001B0F66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1B0F66">
        <w:rPr>
          <w:rFonts w:ascii="Cooper Black" w:hAnsi="Cooper Black"/>
          <w:color w:val="222222"/>
          <w:sz w:val="28"/>
          <w:szCs w:val="28"/>
        </w:rPr>
        <w:t>No puedes intimidar a tu yo adulto, pero definitivamente puedes intimidar a tu yo más joven, ¿verdad?</w:t>
      </w:r>
    </w:p>
    <w:p w14:paraId="13073940" w14:textId="77777777" w:rsidR="001B0F66" w:rsidRPr="001B0F66" w:rsidRDefault="001B0F66" w:rsidP="001B0F66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1B0F66">
        <w:rPr>
          <w:rFonts w:ascii="Cooper Black" w:hAnsi="Cooper Black"/>
          <w:color w:val="222222"/>
          <w:sz w:val="28"/>
          <w:szCs w:val="28"/>
        </w:rPr>
        <w:t>“En realidad, Muen, mamá no puede simplemente darte una hermana mayor…” intentó explicar León.</w:t>
      </w:r>
    </w:p>
    <w:p w14:paraId="172C0067" w14:textId="77777777" w:rsidR="001B0F66" w:rsidRPr="001B0F66" w:rsidRDefault="001B0F66" w:rsidP="001B0F66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1B0F66">
        <w:rPr>
          <w:rFonts w:ascii="Cooper Black" w:hAnsi="Cooper Black"/>
          <w:color w:val="222222"/>
          <w:sz w:val="28"/>
          <w:szCs w:val="28"/>
        </w:rPr>
        <w:t>El pequeño dragón parpadeó. "Está bien".</w:t>
      </w:r>
    </w:p>
    <w:p w14:paraId="0E183315" w14:textId="77777777" w:rsidR="001B0F66" w:rsidRPr="001B0F66" w:rsidRDefault="001B0F66" w:rsidP="001B0F66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1B0F66">
        <w:rPr>
          <w:rFonts w:ascii="Cooper Black" w:hAnsi="Cooper Black"/>
          <w:color w:val="222222"/>
          <w:sz w:val="28"/>
          <w:szCs w:val="28"/>
        </w:rPr>
        <w:t>Buena hija. Las ideas raras van y vienen rápido, así que papá no tiene por qué gastar tanto tiempo.</w:t>
      </w:r>
    </w:p>
    <w:p w14:paraId="516C60EE" w14:textId="77777777" w:rsidR="001B0F66" w:rsidRPr="001B0F66" w:rsidRDefault="001B0F66" w:rsidP="001B0F66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1B0F66">
        <w:rPr>
          <w:rFonts w:ascii="Cooper Black" w:hAnsi="Cooper Black"/>
          <w:color w:val="222222"/>
          <w:sz w:val="28"/>
          <w:szCs w:val="28"/>
        </w:rPr>
        <w:lastRenderedPageBreak/>
        <w:t>"Si una hermana mayor no es posible, entonces supongo que un hermano mayor también estaría bien", dijo Muen con seriedad.</w:t>
      </w:r>
    </w:p>
    <w:p w14:paraId="45CF5C0F" w14:textId="77777777" w:rsidR="001B0F66" w:rsidRPr="001B0F66" w:rsidRDefault="001B0F66" w:rsidP="001B0F66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1B0F66">
        <w:rPr>
          <w:rFonts w:ascii="Cooper Black" w:hAnsi="Cooper Black"/>
          <w:color w:val="222222"/>
          <w:sz w:val="28"/>
          <w:szCs w:val="28"/>
        </w:rPr>
        <w:t>León se golpeó la cabeza contra la mesa, renunciando a dar explicaciones.</w:t>
      </w:r>
    </w:p>
    <w:p w14:paraId="3F0B7DDF" w14:textId="77777777" w:rsidR="001B0F66" w:rsidRPr="001B0F66" w:rsidRDefault="001B0F66" w:rsidP="001B0F66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1B0F66">
        <w:rPr>
          <w:rFonts w:ascii="Cooper Black" w:hAnsi="Cooper Black"/>
          <w:color w:val="222222"/>
          <w:sz w:val="28"/>
          <w:szCs w:val="28"/>
        </w:rPr>
        <w:t xml:space="preserve">Finalmente, llegó el turno de la reina de intervenir. «Muen, ni una </w:t>
      </w:r>
      <w:proofErr w:type="gramStart"/>
      <w:r w:rsidRPr="001B0F66">
        <w:rPr>
          <w:rFonts w:ascii="Cooper Black" w:hAnsi="Cooper Black"/>
          <w:color w:val="222222"/>
          <w:sz w:val="28"/>
          <w:szCs w:val="28"/>
        </w:rPr>
        <w:t>hermana mayor ni un hermano mayor</w:t>
      </w:r>
      <w:proofErr w:type="gramEnd"/>
      <w:r w:rsidRPr="001B0F66">
        <w:rPr>
          <w:rFonts w:ascii="Cooper Black" w:hAnsi="Cooper Black"/>
          <w:color w:val="222222"/>
          <w:sz w:val="28"/>
          <w:szCs w:val="28"/>
        </w:rPr>
        <w:t xml:space="preserve"> son posibles. Si seguimos tu lógica, solo puedes elegir entre una </w:t>
      </w:r>
      <w:proofErr w:type="gramStart"/>
      <w:r w:rsidRPr="001B0F66">
        <w:rPr>
          <w:rFonts w:ascii="Cooper Black" w:hAnsi="Cooper Black"/>
          <w:color w:val="222222"/>
          <w:sz w:val="28"/>
          <w:szCs w:val="28"/>
        </w:rPr>
        <w:t>hermana menor o un hermano menor</w:t>
      </w:r>
      <w:proofErr w:type="gramEnd"/>
      <w:r w:rsidRPr="001B0F66">
        <w:rPr>
          <w:rFonts w:ascii="Cooper Black" w:hAnsi="Cooper Black"/>
          <w:color w:val="222222"/>
          <w:sz w:val="28"/>
          <w:szCs w:val="28"/>
        </w:rPr>
        <w:t>».</w:t>
      </w:r>
    </w:p>
    <w:p w14:paraId="36E8A65C" w14:textId="77777777" w:rsidR="001B0F66" w:rsidRPr="001B0F66" w:rsidRDefault="001B0F66" w:rsidP="001B0F66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1B0F66">
        <w:rPr>
          <w:rFonts w:ascii="Cooper Black" w:hAnsi="Cooper Black"/>
          <w:color w:val="222222"/>
          <w:sz w:val="28"/>
          <w:szCs w:val="28"/>
        </w:rPr>
        <w:t>Tras detenerse un momento, Rosvitha sintió como si su propia hija estuviera descarrilando su propio hilo de pensamiento.</w:t>
      </w:r>
    </w:p>
    <w:p w14:paraId="1642E2CD" w14:textId="77777777" w:rsidR="001B0F66" w:rsidRPr="001B0F66" w:rsidRDefault="001B0F66" w:rsidP="001B0F66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1B0F66">
        <w:rPr>
          <w:rFonts w:ascii="Cooper Black" w:hAnsi="Cooper Black"/>
          <w:color w:val="222222"/>
          <w:sz w:val="28"/>
          <w:szCs w:val="28"/>
        </w:rPr>
        <w:t>Agregó: “Pero en realidad, no es algo que podamos elegir… ya sea una hermanita o un hermanito, mamá no puede garantizarlo”.</w:t>
      </w:r>
    </w:p>
    <w:p w14:paraId="1F03A1F9" w14:textId="77777777" w:rsidR="001B0F66" w:rsidRPr="001B0F66" w:rsidRDefault="001B0F66" w:rsidP="001B0F66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1B0F66">
        <w:rPr>
          <w:rFonts w:ascii="Cooper Black" w:hAnsi="Cooper Black"/>
          <w:color w:val="222222"/>
          <w:sz w:val="28"/>
          <w:szCs w:val="28"/>
        </w:rPr>
        <w:t>"¿En serio?" Los ojos de Muen se iluminaron. "¡Entonces Muen quiere una hermanita! Mami, tienes que esforzarte mucho para que Muen tenga una hermanita, ¿de acuerdo?"</w:t>
      </w:r>
    </w:p>
    <w:p w14:paraId="69699C94" w14:textId="77777777" w:rsidR="001B0F66" w:rsidRPr="001B0F66" w:rsidRDefault="001B0F66" w:rsidP="001B0F66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1B0F66">
        <w:rPr>
          <w:rFonts w:ascii="Cooper Black" w:hAnsi="Cooper Black"/>
          <w:color w:val="222222"/>
          <w:sz w:val="28"/>
          <w:szCs w:val="28"/>
        </w:rPr>
        <w:t>Bueno, aunque sonara un poco extraño, al menos Muen ahora lo entendía.</w:t>
      </w:r>
    </w:p>
    <w:p w14:paraId="13A8D2C7" w14:textId="77777777" w:rsidR="001B0F66" w:rsidRPr="001B0F66" w:rsidRDefault="001B0F66" w:rsidP="001B0F66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1B0F66">
        <w:rPr>
          <w:rFonts w:ascii="Cooper Black" w:hAnsi="Cooper Black"/>
          <w:color w:val="222222"/>
          <w:sz w:val="28"/>
          <w:szCs w:val="28"/>
        </w:rPr>
        <w:t>Rosvitha sonrió y asintió. «Mami hará todo lo posible».</w:t>
      </w:r>
    </w:p>
    <w:p w14:paraId="4EAADD2E" w14:textId="77777777" w:rsidR="001B0F66" w:rsidRPr="001B0F66" w:rsidRDefault="001B0F66" w:rsidP="001B0F66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1B0F66">
        <w:rPr>
          <w:rFonts w:ascii="Cooper Black" w:hAnsi="Cooper Black"/>
          <w:color w:val="222222"/>
          <w:sz w:val="28"/>
          <w:szCs w:val="28"/>
        </w:rPr>
        <w:t>Después de decidirse por su hija menor, la pareja centró su atención en su hija mayor.</w:t>
      </w:r>
    </w:p>
    <w:p w14:paraId="0BF41318" w14:textId="77777777" w:rsidR="001B0F66" w:rsidRPr="001B0F66" w:rsidRDefault="001B0F66" w:rsidP="001B0F66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1B0F66">
        <w:rPr>
          <w:rFonts w:ascii="Cooper Black" w:hAnsi="Cooper Black"/>
          <w:color w:val="222222"/>
          <w:sz w:val="28"/>
          <w:szCs w:val="28"/>
        </w:rPr>
        <w:t>A diferencia de Muen, Noia permaneció tranquila, como si hubiera esperado este giro de los acontecimientos.</w:t>
      </w:r>
    </w:p>
    <w:p w14:paraId="2D8D29FB" w14:textId="77777777" w:rsidR="001B0F66" w:rsidRPr="001B0F66" w:rsidRDefault="001B0F66" w:rsidP="001B0F66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1B0F66">
        <w:rPr>
          <w:rFonts w:ascii="Cooper Black" w:hAnsi="Cooper Black"/>
          <w:color w:val="222222"/>
          <w:sz w:val="28"/>
          <w:szCs w:val="28"/>
        </w:rPr>
        <w:t>Levantó la cabeza, parpadeó y dijo: "¿Mmm? ¿Me toca a mí? No me importa, pero tengo una sugerencia".</w:t>
      </w:r>
    </w:p>
    <w:p w14:paraId="1B9046BF" w14:textId="77777777" w:rsidR="001B0F66" w:rsidRPr="001B0F66" w:rsidRDefault="001B0F66" w:rsidP="001B0F66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1B0F66">
        <w:rPr>
          <w:rFonts w:ascii="Cooper Black" w:hAnsi="Cooper Black"/>
          <w:color w:val="222222"/>
          <w:sz w:val="28"/>
          <w:szCs w:val="28"/>
        </w:rPr>
        <w:t>La pareja se quedó atónita, pues no esperaban que Noia se mostrara tan serena al respecto. Pero, pensándolo bien, encajaba con su personalidad de "adulta pequeña".</w:t>
      </w:r>
    </w:p>
    <w:p w14:paraId="08F6C895" w14:textId="77777777" w:rsidR="001B0F66" w:rsidRPr="001B0F66" w:rsidRDefault="001B0F66" w:rsidP="001B0F66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1B0F66">
        <w:rPr>
          <w:rFonts w:ascii="Cooper Black" w:hAnsi="Cooper Black"/>
          <w:color w:val="222222"/>
          <w:sz w:val="28"/>
          <w:szCs w:val="28"/>
        </w:rPr>
        <w:lastRenderedPageBreak/>
        <w:t>Aunque estaba emocionada por dentro, mantenía una apariencia de que “simplemente estaba embarazada, no era gran cosa”.</w:t>
      </w:r>
    </w:p>
    <w:p w14:paraId="7E79C2A2" w14:textId="77777777" w:rsidR="001B0F66" w:rsidRPr="001B0F66" w:rsidRDefault="001B0F66" w:rsidP="001B0F66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1B0F66">
        <w:rPr>
          <w:rFonts w:ascii="Cooper Black" w:hAnsi="Cooper Black"/>
          <w:color w:val="222222"/>
          <w:sz w:val="28"/>
          <w:szCs w:val="28"/>
        </w:rPr>
        <w:t>“¿Cuál es tu sugerencia?” preguntó León.</w:t>
      </w:r>
    </w:p>
    <w:p w14:paraId="4044ECDE" w14:textId="7A006218" w:rsidR="001B0F66" w:rsidRPr="001B0F66" w:rsidRDefault="001B0F66" w:rsidP="001B0F66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1B0F66">
        <w:rPr>
          <w:rFonts w:ascii="Cooper Black" w:hAnsi="Cooper Black"/>
          <w:color w:val="222222"/>
          <w:sz w:val="28"/>
          <w:szCs w:val="28"/>
        </w:rPr>
        <w:t>—Les sugiero que vivan juntos —dijo Noia.</w:t>
      </w:r>
    </w:p>
    <w:p w14:paraId="2F3FE282" w14:textId="77777777" w:rsidR="001B0F66" w:rsidRPr="00E2503C" w:rsidRDefault="001B0F66" w:rsidP="001B0F66">
      <w:pPr>
        <w:jc w:val="center"/>
        <w:rPr>
          <w:rFonts w:ascii="Cooper Black" w:hAnsi="Cooper Black"/>
          <w:sz w:val="28"/>
          <w:szCs w:val="28"/>
        </w:rPr>
      </w:pPr>
      <w:r w:rsidRPr="00E2503C">
        <w:rPr>
          <w:rFonts w:ascii="Cooper Black" w:hAnsi="Cooper Black"/>
          <w:sz w:val="28"/>
          <w:szCs w:val="28"/>
        </w:rPr>
        <w:t>Traducido por:</w:t>
      </w:r>
    </w:p>
    <w:p w14:paraId="40E1513F" w14:textId="77777777" w:rsidR="001B0F66" w:rsidRPr="00E2503C" w:rsidRDefault="001B0F66" w:rsidP="001B0F66">
      <w:pPr>
        <w:jc w:val="center"/>
        <w:rPr>
          <w:rFonts w:ascii="Cooper Black" w:hAnsi="Cooper Black"/>
          <w:sz w:val="28"/>
          <w:szCs w:val="28"/>
        </w:rPr>
      </w:pPr>
      <w:r w:rsidRPr="00E2503C">
        <w:rPr>
          <w:rFonts w:ascii="Times New Roman" w:hAnsi="Times New Roman" w:cs="Times New Roman"/>
          <w:sz w:val="28"/>
          <w:szCs w:val="28"/>
        </w:rPr>
        <w:t>Շ</w:t>
      </w:r>
      <w:r w:rsidRPr="00E2503C">
        <w:rPr>
          <w:rFonts w:ascii="Leelawadee UI" w:hAnsi="Leelawadee UI" w:cs="Leelawadee UI"/>
          <w:sz w:val="28"/>
          <w:szCs w:val="28"/>
        </w:rPr>
        <w:t>ค</w:t>
      </w:r>
      <w:r w:rsidRPr="00E2503C">
        <w:rPr>
          <w:rFonts w:ascii="Times New Roman" w:hAnsi="Times New Roman" w:cs="Times New Roman"/>
          <w:sz w:val="28"/>
          <w:szCs w:val="28"/>
        </w:rPr>
        <w:t>ש</w:t>
      </w:r>
      <w:r w:rsidRPr="00E2503C">
        <w:rPr>
          <w:rFonts w:ascii="Leelawadee UI" w:hAnsi="Leelawadee UI" w:cs="Leelawadee UI"/>
          <w:sz w:val="28"/>
          <w:szCs w:val="28"/>
        </w:rPr>
        <w:t>๏</w:t>
      </w:r>
      <w:r w:rsidRPr="00E2503C">
        <w:rPr>
          <w:rFonts w:ascii="Cooper Black" w:hAnsi="Cooper Black"/>
          <w:sz w:val="28"/>
          <w:szCs w:val="28"/>
        </w:rPr>
        <w:t xml:space="preserve"> – RexScan</w:t>
      </w:r>
    </w:p>
    <w:p w14:paraId="3888B73F" w14:textId="77777777" w:rsidR="00D47A08" w:rsidRDefault="00D47A08"/>
    <w:sectPr w:rsidR="00D47A08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D13111" w14:textId="77777777" w:rsidR="008E2D7E" w:rsidRDefault="008E2D7E" w:rsidP="00686049">
      <w:pPr>
        <w:spacing w:after="0" w:line="240" w:lineRule="auto"/>
      </w:pPr>
      <w:r>
        <w:separator/>
      </w:r>
    </w:p>
  </w:endnote>
  <w:endnote w:type="continuationSeparator" w:id="0">
    <w:p w14:paraId="76843CAC" w14:textId="77777777" w:rsidR="008E2D7E" w:rsidRDefault="008E2D7E" w:rsidP="006860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2E3238" w14:textId="77777777" w:rsidR="008E2D7E" w:rsidRDefault="008E2D7E" w:rsidP="00686049">
      <w:pPr>
        <w:spacing w:after="0" w:line="240" w:lineRule="auto"/>
      </w:pPr>
      <w:r>
        <w:separator/>
      </w:r>
    </w:p>
  </w:footnote>
  <w:footnote w:type="continuationSeparator" w:id="0">
    <w:p w14:paraId="7616A0CB" w14:textId="77777777" w:rsidR="008E2D7E" w:rsidRDefault="008E2D7E" w:rsidP="006860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FBC8DC" w14:textId="77777777" w:rsidR="00686049" w:rsidRDefault="00686049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A7D262C" wp14:editId="0E2E5B40">
          <wp:simplePos x="0" y="0"/>
          <wp:positionH relativeFrom="rightMargin">
            <wp:posOffset>209550</wp:posOffset>
          </wp:positionH>
          <wp:positionV relativeFrom="margin">
            <wp:posOffset>2710180</wp:posOffset>
          </wp:positionV>
          <wp:extent cx="781050" cy="681355"/>
          <wp:effectExtent l="0" t="0" r="0" b="4445"/>
          <wp:wrapSquare wrapText="bothSides"/>
          <wp:docPr id="1" name="Imagen 1" descr="Dibujo en blanco y negr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Dibujo en blanco y negro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 amt="70000"/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artisticPencilGrayscale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1050" cy="681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F66"/>
    <w:rsid w:val="001B0F66"/>
    <w:rsid w:val="00686049"/>
    <w:rsid w:val="008E2D7E"/>
    <w:rsid w:val="00D15461"/>
    <w:rsid w:val="00D47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5BD487"/>
  <w15:chartTrackingRefBased/>
  <w15:docId w15:val="{0AA56D84-B731-40E8-A1C7-56F3E2F20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F6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8604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86049"/>
  </w:style>
  <w:style w:type="paragraph" w:styleId="Piedepgina">
    <w:name w:val="footer"/>
    <w:basedOn w:val="Normal"/>
    <w:link w:val="PiedepginaCar"/>
    <w:uiPriority w:val="99"/>
    <w:unhideWhenUsed/>
    <w:rsid w:val="0068604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6049"/>
  </w:style>
  <w:style w:type="paragraph" w:styleId="NormalWeb">
    <w:name w:val="Normal (Web)"/>
    <w:basedOn w:val="Normal"/>
    <w:uiPriority w:val="99"/>
    <w:unhideWhenUsed/>
    <w:rsid w:val="001B0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1B0F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47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USTAVO%20MARTINEZ\Documents\Plantilla_RexScan2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Plantilla_RexScan2</Template>
  <TotalTime>1</TotalTime>
  <Pages>7</Pages>
  <Words>1263</Words>
  <Characters>6950</Characters>
  <Application>Microsoft Office Word</Application>
  <DocSecurity>0</DocSecurity>
  <Lines>57</Lines>
  <Paragraphs>16</Paragraphs>
  <ScaleCrop>false</ScaleCrop>
  <Company/>
  <LinksUpToDate>false</LinksUpToDate>
  <CharactersWithSpaces>8197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MARTINEZ</dc:creator>
  <cp:keywords/>
  <dc:description/>
  <cp:lastModifiedBy>Gustavo Adolfo Martinez Navarro</cp:lastModifiedBy>
  <cp:revision>1</cp:revision>
  <dcterms:created xsi:type="dcterms:W3CDTF">2025-04-07T17:46:00Z</dcterms:created>
  <dcterms:modified xsi:type="dcterms:W3CDTF">2025-04-07T18:03:00Z</dcterms:modified>
</cp:coreProperties>
</file>