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854B" w14:textId="77777777" w:rsidR="004A2A72" w:rsidRDefault="004A2A72" w:rsidP="004A2A72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¡Cállate, dragón malvado! No quiero tener más hijos contigo</w:t>
      </w:r>
    </w:p>
    <w:p w14:paraId="00C53E34" w14:textId="77777777" w:rsidR="004A2A72" w:rsidRDefault="004A2A72" w:rsidP="004A2A72">
      <w:pPr>
        <w:jc w:val="center"/>
        <w:rPr>
          <w:rFonts w:ascii="Cooper Black" w:hAnsi="Cooper Black"/>
          <w:sz w:val="40"/>
          <w:szCs w:val="40"/>
        </w:rPr>
      </w:pPr>
      <w:r>
        <w:rPr>
          <w:rFonts w:ascii="Cooper Black" w:hAnsi="Cooper Black"/>
          <w:sz w:val="40"/>
          <w:szCs w:val="40"/>
        </w:rPr>
        <w:t>V1</w:t>
      </w:r>
    </w:p>
    <w:p w14:paraId="1481AEE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Style w:val="Textoennegrita"/>
          <w:rFonts w:ascii="Cooper Black" w:hAnsi="Cooper Black"/>
          <w:b w:val="0"/>
          <w:bCs w:val="0"/>
          <w:color w:val="222222"/>
          <w:sz w:val="28"/>
          <w:szCs w:val="28"/>
        </w:rPr>
        <w:t>Capítulo 128: Señorita enfermera</w:t>
      </w:r>
    </w:p>
    <w:p w14:paraId="4E1F966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Cena.</w:t>
      </w:r>
    </w:p>
    <w:p w14:paraId="2CD8E58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Berenjenas salteadas, berenjenas desmenuzadas, cuadritos de berenjena fritos.</w:t>
      </w:r>
    </w:p>
    <w:p w14:paraId="17E9264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Guarnición acompañada de ensalada de zanahoria.</w:t>
      </w:r>
    </w:p>
    <w:p w14:paraId="666F712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En términos generales, la última comida antes de la ejecución de un prisionero se llama “última comida”, y suele ser suntuosa, con una variedad de platos de aves, pescado y carne.</w:t>
      </w:r>
    </w:p>
    <w:p w14:paraId="5C53BCF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para León, esta cena tan especial fue una inteligente combinación entre su última comida y su ejecución.</w:t>
      </w:r>
    </w:p>
    <w:p w14:paraId="1384BEC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Sostuvo el cuchillo y el tenedor, sin saber por dónde empezar. Tras pensarlo un poco, decidió empezar con un vaso de agua para calmarse.</w:t>
      </w:r>
    </w:p>
    <w:p w14:paraId="6698700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cuando miró a un lado, descubrió que Rosvitha ya había colocado un vaso grande de jugo de zanahoria sobre la mesa, reemplazando el vaso de agua.</w:t>
      </w:r>
    </w:p>
    <w:p w14:paraId="010D8C5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Incluso bloqueó su último intento de beber agua hasta saciarse. "¿De verdad me está castigando solo porque no le enseñé magia de fuego a nuestra hija?", pensó León con sarcasmo.</w:t>
      </w:r>
    </w:p>
    <w:p w14:paraId="7FCCAA8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Crujido-</w:t>
      </w:r>
    </w:p>
    <w:p w14:paraId="69B62813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El crujiente sonido de una zanahoria al ser mordida llegó a su lado. León miró hacia allá.</w:t>
      </w:r>
    </w:p>
    <w:p w14:paraId="0C2C470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Rosvitha apoyó la barbilla en una mano y sostenía una zanahoria en la otra. Entreabrió ligeramente los labios al </w:t>
      </w: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morder la punta de la zanahoria y luego la masticó lentamente.</w:t>
      </w:r>
    </w:p>
    <w:p w14:paraId="19ADC77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Al ver la mirada de Leon, Rosvitha le ofreció generosamente la zanahoria. "¿Quieres un poco? Toma, dale un mordisco".</w:t>
      </w:r>
    </w:p>
    <w:p w14:paraId="3ACAC81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bajó la mirada hacia la zanahoria, notando las tenues marcas de lápiz labial que Rosvitha había dejado en el extremo mordido. Al instante siguiente, el rico aroma a zanahoria le inundó la nariz.</w:t>
      </w:r>
    </w:p>
    <w:p w14:paraId="106C329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Vaya, se sintió como si Rosvitha acabara de inyectarle veinte libras de mentol directamente en el cerebro: fue una experiencia refrescante más allá de lo creíble.</w:t>
      </w:r>
    </w:p>
    <w:p w14:paraId="21DCAE5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Rápidamente giró la cabeza, tratando de encontrar algo más en la mesa que pudiera comer.</w:t>
      </w:r>
    </w:p>
    <w:p w14:paraId="2A18BB9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Lamentablemente no hubo nada.</w:t>
      </w:r>
    </w:p>
    <w:p w14:paraId="11E03E2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 madre dragón siempre hacía las cosas con decisión, sin dejarle margen de maniobra a León.</w:t>
      </w:r>
    </w:p>
    <w:p w14:paraId="62BC686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Mientras tanto, Muen masticaba felizmente la berenjena frita hecha por su madre, que estaba rellena con un delicioso relleno de carne, sin hacer ningún ruido con cada bocado.</w:t>
      </w:r>
    </w:p>
    <w:p w14:paraId="70FD3CC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Parecía que la pequeña novia no tenía intención de ayudar a su anciano padre, por lo que León tuvo que pensar en algo por su cuenta.</w:t>
      </w:r>
    </w:p>
    <w:p w14:paraId="3E10D16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El </w:t>
      </w:r>
      <w:proofErr w:type="spellStart"/>
      <w:r w:rsidRPr="000A1478">
        <w:rPr>
          <w:rFonts w:ascii="Cooper Black" w:hAnsi="Cooper Black"/>
          <w:color w:val="222222"/>
          <w:sz w:val="28"/>
          <w:szCs w:val="28"/>
        </w:rPr>
        <w:t>matadragones</w:t>
      </w:r>
      <w:proofErr w:type="spellEnd"/>
      <w:r w:rsidRPr="000A1478">
        <w:rPr>
          <w:rFonts w:ascii="Cooper Black" w:hAnsi="Cooper Black"/>
          <w:color w:val="222222"/>
          <w:sz w:val="28"/>
          <w:szCs w:val="28"/>
        </w:rPr>
        <w:t xml:space="preserve"> tuvo una idea. De repente, dijo: «Voy a ver cuánto queda del pastel de cumpleaños de la última vez. Si no lo comemos pronto, se echará a perder».</w:t>
      </w:r>
    </w:p>
    <w:p w14:paraId="263EC1E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Justo cuando León estaba a punto de levantarse, Rosvitha dijo: «Ya se lo repartí a Anna y a los demás esta tarde. No te preocupes, no se ha echado a perder. Siéntate y come, cariño».</w:t>
      </w:r>
    </w:p>
    <w:p w14:paraId="50A26296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“…” León volvió a sentarse torpemente, frunciendo los labios. Intentó fingir indignación. “¿Cómo pudiste regalarlo todo? A </w:t>
      </w: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Muen le encanta ese pastel. Si lo regalas todo, ¿qué comerá Muen?”</w:t>
      </w:r>
    </w:p>
    <w:p w14:paraId="00ACE4E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Intentó recuperar cierta apariencia de control sobre la cena mediante la presión moral.</w:t>
      </w:r>
    </w:p>
    <w:p w14:paraId="03D5D4D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Rosvitha parecía haber anticipado su respuesta. Con calma, sacó un trozo de pastel de un lado y lo colocó junto al plato de Muen. Luego miró a Leon con una sonrisa.</w:t>
      </w:r>
    </w:p>
    <w:p w14:paraId="3D53506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Tienes razón, casi lo olvido. Guardé un trozo para Muen. Gracias por recordármelo, cariño.</w:t>
      </w:r>
    </w:p>
    <w:p w14:paraId="403FDD3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Como dice el dicho, cuando Dios cierra una puerta, te abre una ventana.</w:t>
      </w:r>
    </w:p>
    <w:p w14:paraId="6D1622C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aquí, Rosvitha era como una diosa, no solo cerrando la única puerta, sino también sellando todas las ventanas. Y, por si acaso, llenó la habitación de berenjenas y zanahorias.</w:t>
      </w:r>
    </w:p>
    <w:p w14:paraId="0541150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frunció los labios y dejó el cuchillo y el tenedor en silencio. No era gran cosa saltarse una comida; después de todo, no lo mataría de hambre.</w:t>
      </w:r>
    </w:p>
    <w:p w14:paraId="2CD11E7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 reina miró de reojo, viendo que su cautiva mostraba signos de tenaz resistencia y persistencia. Así que decidió desplegar su siguiente movimiento.</w:t>
      </w:r>
    </w:p>
    <w:p w14:paraId="6D89878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“Muen”, de repente Rosvitha gritó el nombre de su hija.</w:t>
      </w:r>
    </w:p>
    <w:p w14:paraId="5022166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"¿Qué pasa, mamá?" Muen levantó la vista de su batalla con la berenjena frita.</w:t>
      </w:r>
    </w:p>
    <w:p w14:paraId="46C2095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“¿Es muy difícil aprender magia hoy en día?”, preguntó Rosvitha.</w:t>
      </w:r>
    </w:p>
    <w:p w14:paraId="1CEE2B7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Muen negó con la cabeza. "No es difícil para mí. Papá me enseña muy bien y me explica con paciencia todo tipo de técnicas mágicas. Así </w:t>
      </w:r>
      <w:proofErr w:type="gramStart"/>
      <w:r w:rsidRPr="000A1478">
        <w:rPr>
          <w:rFonts w:ascii="Cooper Black" w:hAnsi="Cooper Black"/>
          <w:color w:val="222222"/>
          <w:sz w:val="28"/>
          <w:szCs w:val="28"/>
        </w:rPr>
        <w:t>que</w:t>
      </w:r>
      <w:proofErr w:type="gramEnd"/>
      <w:r w:rsidRPr="000A1478">
        <w:rPr>
          <w:rFonts w:ascii="Cooper Black" w:hAnsi="Cooper Black"/>
          <w:color w:val="222222"/>
          <w:sz w:val="28"/>
          <w:szCs w:val="28"/>
        </w:rPr>
        <w:t xml:space="preserve"> si alguien lo está pasando mal, ese es papá".</w:t>
      </w:r>
    </w:p>
    <w:p w14:paraId="7806900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 xml:space="preserve">La </w:t>
      </w:r>
      <w:proofErr w:type="gramStart"/>
      <w:r w:rsidRPr="000A1478">
        <w:rPr>
          <w:rFonts w:ascii="Cooper Black" w:hAnsi="Cooper Black"/>
          <w:color w:val="222222"/>
          <w:sz w:val="28"/>
          <w:szCs w:val="28"/>
        </w:rPr>
        <w:t>pequeña dulce</w:t>
      </w:r>
      <w:proofErr w:type="gramEnd"/>
      <w:r w:rsidRPr="000A1478">
        <w:rPr>
          <w:rFonts w:ascii="Cooper Black" w:hAnsi="Cooper Black"/>
          <w:color w:val="222222"/>
          <w:sz w:val="28"/>
          <w:szCs w:val="28"/>
        </w:rPr>
        <w:t xml:space="preserve"> siempre comprendió las intenciones de su padre.</w:t>
      </w:r>
    </w:p>
    <w:p w14:paraId="2ECF686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por ahora, podía dejar esa comprensión de lado…</w:t>
      </w:r>
    </w:p>
    <w:p w14:paraId="65E522F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—Así que has estado trabajando mucho, querida. ¿Por qué no me lo dijiste? Me gustaría compartir la carga contigo —dijo Rosvitha con cariño mientras se sentaba junto a Leon.</w:t>
      </w:r>
    </w:p>
    <w:p w14:paraId="227A442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tuvo un mal presentimiento e intentó zafarse, pero Rosvitha ya lo había agarrado de la muñeca. Luego le puso un trozo de berenjena asada en el plato.</w:t>
      </w:r>
    </w:p>
    <w:p w14:paraId="479471E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—Últimamente he estado muy ocupada con el trabajo y no puedo hacer mucho. Deberías comer más, cariño —dijo en voz baja.</w:t>
      </w:r>
    </w:p>
    <w:p w14:paraId="24E211B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“Yo… yo no tengo mucha hambre…” intentó protestar León.</w:t>
      </w:r>
    </w:p>
    <w:p w14:paraId="0FCF7EA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</w:t>
      </w:r>
      <w:proofErr w:type="spellStart"/>
      <w:r w:rsidRPr="000A1478">
        <w:rPr>
          <w:rFonts w:ascii="Cooper Black" w:hAnsi="Cooper Black"/>
          <w:color w:val="222222"/>
          <w:sz w:val="28"/>
          <w:szCs w:val="28"/>
        </w:rPr>
        <w:t>Tsk</w:t>
      </w:r>
      <w:proofErr w:type="spellEnd"/>
      <w:r w:rsidRPr="000A1478">
        <w:rPr>
          <w:rFonts w:ascii="Cooper Black" w:hAnsi="Cooper Black"/>
          <w:color w:val="222222"/>
          <w:sz w:val="28"/>
          <w:szCs w:val="28"/>
        </w:rPr>
        <w:t>, eso no sirve. Después de un duro día de trabajo, tu cuerpo no aguanta si no comes. Muen, dile a papá, ¿no es necesario que coma?</w:t>
      </w:r>
    </w:p>
    <w:p w14:paraId="263B150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 pequeña dragona asintió con seriedad. "Papá, me enseñaste que hay que comer tres veces al día para mantenerse sano".</w:t>
      </w:r>
    </w:p>
    <w:p w14:paraId="43A27C2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Añadiéndole una rima. Cariño, ¿te apuntas a una beca?</w:t>
      </w:r>
    </w:p>
    <w:p w14:paraId="4B815FA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Cariño, ¿estás demasiado cansado para comer solo? No te preocupes, yo te daré de comer.</w:t>
      </w:r>
    </w:p>
    <w:p w14:paraId="3D40273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“Para… no es necesario…” León intentó forcejear.</w:t>
      </w:r>
    </w:p>
    <w:p w14:paraId="612D721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“Está bien, vamos, querida, abre la boca, </w:t>
      </w:r>
      <w:proofErr w:type="spellStart"/>
      <w:r w:rsidRPr="000A1478">
        <w:rPr>
          <w:rFonts w:ascii="Cooper Black" w:hAnsi="Cooper Black"/>
          <w:color w:val="222222"/>
          <w:sz w:val="28"/>
          <w:szCs w:val="28"/>
        </w:rPr>
        <w:t>ahhh</w:t>
      </w:r>
      <w:proofErr w:type="spellEnd"/>
      <w:r w:rsidRPr="000A1478">
        <w:rPr>
          <w:rFonts w:ascii="Cooper Black" w:hAnsi="Cooper Black"/>
          <w:color w:val="222222"/>
          <w:sz w:val="28"/>
          <w:szCs w:val="28"/>
        </w:rPr>
        <w:t>~”</w:t>
      </w:r>
    </w:p>
    <w:p w14:paraId="277F125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Se elevó el aroma de berenjena asada.</w:t>
      </w:r>
    </w:p>
    <w:p w14:paraId="50F00EC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Desde una perspectiva objetiva, las habilidades culinarias de Rosvitha eran incomparables, y la berenjena asada estaba deliciosa en todos los aspectos.</w:t>
      </w:r>
    </w:p>
    <w:p w14:paraId="247349A6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para León, era veneno, era desesperación, ¡era la raíz de la destrucción del mundo!</w:t>
      </w:r>
    </w:p>
    <w:p w14:paraId="75DD33F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—¡Rosvitha!</w:t>
      </w:r>
    </w:p>
    <w:p w14:paraId="421FF36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Antes de que pudiera terminar de pronunciar su nombre, León se desmayó justo frente a él.</w:t>
      </w:r>
    </w:p>
    <w:p w14:paraId="5EC8D04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Si Rosvitha pudiera contactar al Imperio, seguramente le proporcionaría al periódico el titular de la portada del día siguiente:</w:t>
      </w:r>
    </w:p>
    <w:p w14:paraId="58EB90F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¡Impresionante! El cazador de dragones más fuerte, Leon Casmode, ¡fue derrotado por una berenjena asada!</w:t>
      </w:r>
    </w:p>
    <w:p w14:paraId="6025CED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Seguramente causaría mucho revuelo.</w:t>
      </w:r>
    </w:p>
    <w:p w14:paraId="257BF56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—Mmm, con razón no hay berenjenas en tus comidas nutritivas. Resulta que funcionan de maravilla.</w:t>
      </w:r>
    </w:p>
    <w:p w14:paraId="1F82433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Cuando vio a </w:t>
      </w:r>
      <w:proofErr w:type="spellStart"/>
      <w:r w:rsidRPr="000A1478">
        <w:rPr>
          <w:rFonts w:ascii="Cooper Black" w:hAnsi="Cooper Black"/>
          <w:color w:val="222222"/>
          <w:sz w:val="28"/>
          <w:szCs w:val="28"/>
        </w:rPr>
        <w:t>Teg</w:t>
      </w:r>
      <w:proofErr w:type="spellEnd"/>
      <w:r w:rsidRPr="000A1478">
        <w:rPr>
          <w:rFonts w:ascii="Cooper Black" w:hAnsi="Cooper Black"/>
          <w:color w:val="222222"/>
          <w:sz w:val="28"/>
          <w:szCs w:val="28"/>
        </w:rPr>
        <w:t>, el anciano mencionó que lo que más odiaba Leon eran las zanahorias y las berenjenas.</w:t>
      </w:r>
    </w:p>
    <w:p w14:paraId="635963C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 última vez, Rosvitha había logrado buenos resultados con sólo una zanahoria.</w:t>
      </w:r>
    </w:p>
    <w:p w14:paraId="7756B2F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Pero esta vez, se jugó a lo grande, a la desesperación al cuadrado, y el efecto fue notable.</w:t>
      </w:r>
    </w:p>
    <w:p w14:paraId="541CCBD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—Mamá, ¿por qué se desmayó papá? —preguntó Muen con preocupación.</w:t>
      </w:r>
    </w:p>
    <w:p w14:paraId="6FC4680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—Ay, papá puede que esté muy cansado. Estará bien después de descansar —respondió Rosvitha.</w:t>
      </w:r>
    </w:p>
    <w:p w14:paraId="5CD85AA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“Es así… Hmm… entonces mamá estará animada mañana por la mañana…” murmuró Muen suavemente.</w:t>
      </w:r>
    </w:p>
    <w:p w14:paraId="731A2E1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Rosvitha arqueó una ceja. "¿Mmm? ¿Qué significa eso?"</w:t>
      </w:r>
    </w:p>
    <w:p w14:paraId="4E67843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Pensó que su hija esperaba que se sintiera mejor porque parecía estar un poco indispuesta estos últimos días y no había comido mucho. Pero ¿qué relación tenía eso con la primera mitad de "Papá está muy cansado"?</w:t>
      </w:r>
    </w:p>
    <w:p w14:paraId="7447499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Muen explicó:</w:t>
      </w:r>
    </w:p>
    <w:p w14:paraId="6DDF982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“Antes, mi hermana y yo notamos un patrón. Cuando papá está animado, mamá parece débil, y viceversa. Siempre hay uno de ustedes que parece un poco desanimado”, dijo Muen.</w:t>
      </w:r>
    </w:p>
    <w:p w14:paraId="35DDBA4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—Pero esto no ha sucedido en mucho tiempo, y ahora papá se ha desmayado otra vez... Entonces mamá estará animada de nuevo mañana por la mañana, ¿verdad?</w:t>
      </w:r>
    </w:p>
    <w:p w14:paraId="164138F3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El mundo de los niños siempre es tan inocente y puro. Pero Rosvitha no pudo explicarle con detalle por qué ocurría este fenómeno.</w:t>
      </w:r>
    </w:p>
    <w:p w14:paraId="5F328A5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Después de todo, una niña que se tapa los ojos incluso cuando sus padres se besan no puede entender estas cosas.</w:t>
      </w:r>
    </w:p>
    <w:p w14:paraId="30F2BB3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—Sí, mamá estará bien pronto. Siento haberte preocupado estos días —dijo Rosvitha.</w:t>
      </w:r>
    </w:p>
    <w:p w14:paraId="6B053E5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Muen meneó la cabeza y luego dijo: “Mamá, debes cuidar de ti misma y de papá”.</w:t>
      </w:r>
    </w:p>
    <w:p w14:paraId="4335782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Rosvitha miró al prisionero que había sido derrotado por la berenjena, con los labios curvándose lentamente. "Está bien, mamá lo cuidará bien".</w:t>
      </w:r>
    </w:p>
    <w:p w14:paraId="754E72C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…</w:t>
      </w:r>
    </w:p>
    <w:p w14:paraId="5D9773D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abrió lentamente los ojos.</w:t>
      </w:r>
    </w:p>
    <w:p w14:paraId="16432C9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El techo frente a él le resultaba familiar, pero no era el de su habitación. Era el de Rosvitha.</w:t>
      </w:r>
    </w:p>
    <w:p w14:paraId="2A13370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Su cerebro se aclaró al instante: oh, no.</w:t>
      </w:r>
    </w:p>
    <w:p w14:paraId="3E33305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Intentó sentarse, pero tan pronto como se movió, alguien lo presionó hacia abajo sobre el pecho.</w:t>
      </w:r>
    </w:p>
    <w:p w14:paraId="4CD2F5F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Sus sentidos regresaron gradualmente, y la presión en su abdomen hizo que Leon se diera cuenta de que esa noche podría ser otra larga noche.</w:t>
      </w:r>
    </w:p>
    <w:p w14:paraId="5432D59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—Usar berenjena, qué despreciable de tu parte —dijo León con voz apagada, mirando al techo.</w:t>
      </w:r>
    </w:p>
    <w:p w14:paraId="3D38683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La lucha entre dragones y cazadores de dragones nunca es ordinaria. ¿Cómo puedes llamarla despreciable?</w:t>
      </w:r>
    </w:p>
    <w:p w14:paraId="380374A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Rosvitha hizo una pausa antes de añadir: «Además, no dije que fuera a hacer nada. Solo quería ayudarte... con tu enfermedad».</w:t>
      </w:r>
    </w:p>
    <w:p w14:paraId="779E0C1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¿Enfermedad? ¿Qué enfermedad tengo? —preguntó León, curioso al mirarse.</w:t>
      </w:r>
    </w:p>
    <w:p w14:paraId="0543CD9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Se quedó atónito cuando finalmente vio a la persona sentada sobre él. Llevaba una máscara blanca que solo dejaba ver sus encantadores ojos, que brillaban como el cielo nocturno.</w:t>
      </w:r>
    </w:p>
    <w:p w14:paraId="1533DD7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Su hermoso y sedoso cabello estaba cuidadosamente recogido tras la cabeza, y su ajustado uniforme blanco acentuaba sus seductoras curvas. Entre su falda corta y sus botas blancas se extendía el territorio absoluto de sus seductoras piernas.</w:t>
      </w:r>
    </w:p>
    <w:p w14:paraId="01C431D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Con una mirada, León reconoció el atuendo: después de la obra en el aula, ¿esta reina dragón ahora estaba probando el juego de enfermera?</w:t>
      </w:r>
    </w:p>
    <w:p w14:paraId="5EB8D88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¿Pero de dónde sacó el uniforme de enfermera?</w:t>
      </w:r>
    </w:p>
    <w:p w14:paraId="745686B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¡No es de extrañar que usara la frase “La lucha entre dragones y cazadores de dragones nunca es ordinaria” para preparar el escenario para esto!</w:t>
      </w:r>
    </w:p>
    <w:p w14:paraId="367AC74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—Rosvitha… ¿No podemos probar una profesión más normal? —suspiró León.</w:t>
      </w:r>
    </w:p>
    <w:p w14:paraId="1F3C2D5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—Señor León, por favor, coopere con el tratamiento —dijo Rosvitha con firmeza.</w:t>
      </w:r>
    </w:p>
    <w:p w14:paraId="62A412B5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puso los ojos en blanco en silencio y se recostó en la almohada. El dragón había tomado la iniciativa, así que no pudo contraatacar de inmediato.</w:t>
      </w:r>
    </w:p>
    <w:p w14:paraId="4B6E9B1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Tendría que esperar la oportunidad cuando ella bajara la guardia. Pero probablemente anticipaba que la condición </w:t>
      </w: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física actual de Leon era diferente a la anterior, así que sería más cuidadosa.</w:t>
      </w:r>
    </w:p>
    <w:p w14:paraId="6D41C748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planeó en silencio su próximo movimiento, reflexionando sobre las próximas estrategias.</w:t>
      </w:r>
    </w:p>
    <w:p w14:paraId="0F86F8E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Mientras tanto, Rosvitha continuó desempeñando su papel.</w:t>
      </w:r>
    </w:p>
    <w:p w14:paraId="4806ED5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—Señor León, según su historial médico, suele sentir opresión en el pecho, ¿es correcto? —preguntó Rosvitha con seriedad, sosteniendo un historial médico.</w:t>
      </w:r>
    </w:p>
    <w:p w14:paraId="4CCAEF87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—No, enfermera, tengo depresión. A menudo me dan ganas de romper teteras de arcilla morada —respondió León.</w:t>
      </w:r>
    </w:p>
    <w:p w14:paraId="2053E33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¡Golpe!</w:t>
      </w:r>
    </w:p>
    <w:p w14:paraId="4D4162C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Rosvitha golpeó la cabeza de Leon con el expediente médico y repitió con severidad: “Coopere con el tratamiento, Sr. Leon”.</w:t>
      </w:r>
    </w:p>
    <w:p w14:paraId="6077D21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“Um… sí, sí, tengo opresión en el pecho”, respondió León obedientemente.</w:t>
      </w:r>
    </w:p>
    <w:p w14:paraId="6FC3E67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—Ahora déjame ver tu ropa rasgada —ordenó Rosvitha.</w:t>
      </w:r>
    </w:p>
    <w:p w14:paraId="496C6354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“¿Es apropiado que una enfermera use la palabra ‘desgarrado’?” cuestionó León.</w:t>
      </w:r>
    </w:p>
    <w:p w14:paraId="5E2B651B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—Señor León, ¿quiere que lo repita una tercera vez? —advirtió Rosvitha.</w:t>
      </w:r>
    </w:p>
    <w:p w14:paraId="41D2A39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abrió su camisa a regañadientes, revelando su pecho bien formado y su tatuaje de dragón.</w:t>
      </w:r>
    </w:p>
    <w:p w14:paraId="48DB799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“¿Qué es este tatuaje, señor León?”, preguntó Rosvitha.</w:t>
      </w:r>
    </w:p>
    <w:p w14:paraId="26D4F24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¿No sabes qué es esto? ¿Solo intentas darme asco?</w:t>
      </w:r>
    </w:p>
    <w:p w14:paraId="52600FE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El dragón exasperante.</w:t>
      </w:r>
    </w:p>
    <w:p w14:paraId="4A4FA10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—No lo sé, enfermera. ¿Tal vez deberías revisarte el pecho para ver si tienes el mismo tatuaje? —replicó León.</w:t>
      </w:r>
    </w:p>
    <w:p w14:paraId="6BE28B7F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“Por favor, absténgase de hacer comentarios ofensivos, Sr. León, o lo denunciaré por acoso sexual a una enfermera”, amenazó Rosvitha.</w:t>
      </w:r>
    </w:p>
    <w:p w14:paraId="6D0E792D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“¡Estás sentada sobre mí con una minifalda, haciéndome abrir la camisa, y luego me vas a acusar de acoso sexual?”, protestó León.</w:t>
      </w:r>
    </w:p>
    <w:p w14:paraId="5F4B9ED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La enfermera asintió con seriedad. «Sí».</w:t>
      </w:r>
    </w:p>
    <w:p w14:paraId="731A9DA9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Está bien, si así es como quieres jugar, lo pagarás más tarde.</w:t>
      </w:r>
    </w:p>
    <w:p w14:paraId="5F1F55A0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—Ya que no quieres decirlo, déjame examinar tu cuerpo cuidadosamente —dijo Rosvitha, sin inmutarse.</w:t>
      </w:r>
    </w:p>
    <w:p w14:paraId="5024D76E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 xml:space="preserve">La oportunidad </w:t>
      </w:r>
      <w:proofErr w:type="spellStart"/>
      <w:r w:rsidRPr="000A1478">
        <w:rPr>
          <w:rFonts w:ascii="Cooper Black" w:hAnsi="Cooper Black"/>
          <w:color w:val="222222"/>
          <w:sz w:val="28"/>
          <w:szCs w:val="28"/>
        </w:rPr>
        <w:t>esta</w:t>
      </w:r>
      <w:proofErr w:type="spellEnd"/>
      <w:r w:rsidRPr="000A1478">
        <w:rPr>
          <w:rFonts w:ascii="Cooper Black" w:hAnsi="Cooper Black"/>
          <w:color w:val="222222"/>
          <w:sz w:val="28"/>
          <w:szCs w:val="28"/>
        </w:rPr>
        <w:t xml:space="preserve"> llegando.</w:t>
      </w:r>
    </w:p>
    <w:p w14:paraId="30697DE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se puso serio, listo para contraatacar en cualquier momento. Observó cómo Rosvitha se acercaba lentamente, quitándose la máscara lentamente, revelando su rostro de una delicadeza asombrosa.</w:t>
      </w:r>
    </w:p>
    <w:p w14:paraId="5A104383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Sin embargo-</w:t>
      </w:r>
    </w:p>
    <w:p w14:paraId="3CFAD9B3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Justo cuando Rosvitha se inclinó hacia el rostro de Leon, su expresión de repente se congeló, luego rápidamente se retiró, cubriéndose la boca como si estuviera reprimiendo alguna incomodidad.</w:t>
      </w:r>
    </w:p>
    <w:p w14:paraId="7E7E6B16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arqueó una ceja, bromeando: "¿Qué le pasa, señorita enfermera? ¿No puede curarse sola?"</w:t>
      </w:r>
    </w:p>
    <w:p w14:paraId="52DF1AA2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Rosvitha frunció el ceño y su incomodidad se intensificó.</w:t>
      </w:r>
    </w:p>
    <w:p w14:paraId="540DAB9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Ella tuvo que alejarse de León y corrió apresuradamente hacia el baño, pisándose las botas.</w:t>
      </w:r>
    </w:p>
    <w:p w14:paraId="2B7BB70A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Luego se escuchó el sonido del agua corriendo.</w:t>
      </w:r>
    </w:p>
    <w:p w14:paraId="4429BA8C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León estaba a punto de hacer algunos comentarios más, pero cuando las palabras llegaron a sus labios, sintió que algo andaba mal.</w:t>
      </w:r>
    </w:p>
    <w:p w14:paraId="0FE66461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lastRenderedPageBreak/>
        <w:t>Esta reacción de Rosvitha había ocurrido demasiadas veces en los últimos días…</w:t>
      </w:r>
    </w:p>
    <w:p w14:paraId="14A596B6" w14:textId="77777777" w:rsidR="000A1478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De repente, León se dio cuenta abruptamente,</w:t>
      </w:r>
    </w:p>
    <w:p w14:paraId="29F00DF5" w14:textId="43036E4B" w:rsidR="004A2A72" w:rsidRPr="000A1478" w:rsidRDefault="000A1478" w:rsidP="000A1478">
      <w:pPr>
        <w:pStyle w:val="NormalWeb"/>
        <w:shd w:val="clear" w:color="auto" w:fill="FFFFFF"/>
        <w:spacing w:before="255" w:beforeAutospacing="0" w:after="255" w:afterAutospacing="0"/>
        <w:jc w:val="center"/>
        <w:rPr>
          <w:rFonts w:ascii="Cooper Black" w:hAnsi="Cooper Black"/>
          <w:color w:val="222222"/>
          <w:sz w:val="28"/>
          <w:szCs w:val="28"/>
        </w:rPr>
      </w:pPr>
      <w:r w:rsidRPr="000A1478">
        <w:rPr>
          <w:rFonts w:ascii="Cooper Black" w:hAnsi="Cooper Black"/>
          <w:color w:val="222222"/>
          <w:sz w:val="28"/>
          <w:szCs w:val="28"/>
        </w:rPr>
        <w:t>“No podría ser—”</w:t>
      </w:r>
    </w:p>
    <w:p w14:paraId="79544B44" w14:textId="77777777" w:rsidR="004A2A72" w:rsidRDefault="004A2A72" w:rsidP="004A2A7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Traducido por:</w:t>
      </w:r>
    </w:p>
    <w:p w14:paraId="31D85E30" w14:textId="77777777" w:rsidR="004A2A72" w:rsidRDefault="004A2A72" w:rsidP="004A2A72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Շ</w:t>
      </w:r>
      <w:r>
        <w:rPr>
          <w:rFonts w:ascii="Leelawadee UI" w:hAnsi="Leelawadee UI" w:cs="Leelawadee UI"/>
          <w:sz w:val="28"/>
          <w:szCs w:val="28"/>
        </w:rPr>
        <w:t>ค</w:t>
      </w:r>
      <w:r>
        <w:rPr>
          <w:rFonts w:ascii="Times New Roman" w:hAnsi="Times New Roman" w:cs="Times New Roman"/>
          <w:sz w:val="28"/>
          <w:szCs w:val="28"/>
        </w:rPr>
        <w:t>ש</w:t>
      </w:r>
      <w:r>
        <w:rPr>
          <w:rFonts w:ascii="Leelawadee UI" w:hAnsi="Leelawadee UI" w:cs="Leelawadee UI"/>
          <w:sz w:val="28"/>
          <w:szCs w:val="28"/>
        </w:rPr>
        <w:t>๏</w:t>
      </w:r>
      <w:r>
        <w:rPr>
          <w:rFonts w:ascii="Cooper Black" w:hAnsi="Cooper Black"/>
          <w:sz w:val="28"/>
          <w:szCs w:val="28"/>
        </w:rPr>
        <w:t xml:space="preserve"> – RexScan</w:t>
      </w:r>
    </w:p>
    <w:p w14:paraId="2FF3EAC9" w14:textId="77777777" w:rsidR="00D47A08" w:rsidRDefault="00D47A08"/>
    <w:sectPr w:rsidR="00D47A0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A74BC" w14:textId="77777777" w:rsidR="005F6C70" w:rsidRDefault="005F6C70" w:rsidP="00686049">
      <w:pPr>
        <w:spacing w:after="0" w:line="240" w:lineRule="auto"/>
      </w:pPr>
      <w:r>
        <w:separator/>
      </w:r>
    </w:p>
  </w:endnote>
  <w:endnote w:type="continuationSeparator" w:id="0">
    <w:p w14:paraId="295F8956" w14:textId="77777777" w:rsidR="005F6C70" w:rsidRDefault="005F6C70" w:rsidP="0068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247A8" w14:textId="77777777" w:rsidR="005F6C70" w:rsidRDefault="005F6C70" w:rsidP="00686049">
      <w:pPr>
        <w:spacing w:after="0" w:line="240" w:lineRule="auto"/>
      </w:pPr>
      <w:r>
        <w:separator/>
      </w:r>
    </w:p>
  </w:footnote>
  <w:footnote w:type="continuationSeparator" w:id="0">
    <w:p w14:paraId="3BF0BBE7" w14:textId="77777777" w:rsidR="005F6C70" w:rsidRDefault="005F6C70" w:rsidP="0068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43D33" w14:textId="77777777" w:rsidR="00686049" w:rsidRDefault="0068604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F986B2" wp14:editId="4FB11EFF">
          <wp:simplePos x="0" y="0"/>
          <wp:positionH relativeFrom="rightMargin">
            <wp:posOffset>209550</wp:posOffset>
          </wp:positionH>
          <wp:positionV relativeFrom="margin">
            <wp:posOffset>2710180</wp:posOffset>
          </wp:positionV>
          <wp:extent cx="781050" cy="681355"/>
          <wp:effectExtent l="0" t="0" r="0" b="4445"/>
          <wp:wrapSquare wrapText="bothSides"/>
          <wp:docPr id="1" name="Imagen 1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Grayscale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681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2"/>
    <w:rsid w:val="000A1478"/>
    <w:rsid w:val="004A2A72"/>
    <w:rsid w:val="005F6C70"/>
    <w:rsid w:val="00686049"/>
    <w:rsid w:val="00D15461"/>
    <w:rsid w:val="00D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84C8A"/>
  <w15:chartTrackingRefBased/>
  <w15:docId w15:val="{B551A394-016D-48BA-A63A-035C41D3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A72"/>
    <w:pPr>
      <w:spacing w:line="256" w:lineRule="auto"/>
      <w:jc w:val="both"/>
    </w:pPr>
    <w:rPr>
      <w:rFonts w:ascii="Arial" w:hAnsi="Arial" w:cs="Arial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86049"/>
  </w:style>
  <w:style w:type="paragraph" w:styleId="Piedepgina">
    <w:name w:val="footer"/>
    <w:basedOn w:val="Normal"/>
    <w:link w:val="PiedepginaCar"/>
    <w:uiPriority w:val="99"/>
    <w:unhideWhenUsed/>
    <w:rsid w:val="0068604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cstheme="minorBidi"/>
      <w:kern w:val="0"/>
      <w:sz w:val="22"/>
      <w:szCs w:val="22"/>
      <w:lang w:val="es-CO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6049"/>
  </w:style>
  <w:style w:type="paragraph" w:styleId="NormalWeb">
    <w:name w:val="Normal (Web)"/>
    <w:basedOn w:val="Normal"/>
    <w:uiPriority w:val="99"/>
    <w:unhideWhenUsed/>
    <w:rsid w:val="000A14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A1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%20MARTINEZ\Documents\Plantilla_RexScan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Plantilla_RexScan2</Template>
  <TotalTime>2</TotalTime>
  <Pages>10</Pages>
  <Words>1894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MARTINEZ</dc:creator>
  <cp:keywords/>
  <dc:description/>
  <cp:lastModifiedBy>Gustavo Adolfo Martinez Navarro</cp:lastModifiedBy>
  <cp:revision>1</cp:revision>
  <dcterms:created xsi:type="dcterms:W3CDTF">2025-04-07T05:51:00Z</dcterms:created>
  <dcterms:modified xsi:type="dcterms:W3CDTF">2025-04-07T06:32:00Z</dcterms:modified>
</cp:coreProperties>
</file>